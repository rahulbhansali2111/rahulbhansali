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384" w:rsidRPr="00E00384" w:rsidRDefault="00B64803" w:rsidP="00300B0F">
      <w:pPr>
        <w:tabs>
          <w:tab w:val="left" w:pos="360"/>
        </w:tabs>
        <w:spacing w:line="276" w:lineRule="auto"/>
        <w:rPr>
          <w:rFonts w:ascii="Calibri" w:hAnsi="Calibri"/>
          <w:b/>
          <w:sz w:val="36"/>
          <w:szCs w:val="22"/>
        </w:rPr>
      </w:pPr>
      <w:bookmarkStart w:id="0" w:name="_GoBack"/>
      <w:bookmarkEnd w:id="0"/>
      <w:r>
        <w:rPr>
          <w:rFonts w:ascii="Calibri" w:hAnsi="Calibri"/>
          <w:b/>
          <w:noProof/>
          <w:sz w:val="3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6053455</wp:posOffset>
            </wp:positionH>
            <wp:positionV relativeFrom="paragraph">
              <wp:posOffset>-32385</wp:posOffset>
            </wp:positionV>
            <wp:extent cx="548640" cy="397605"/>
            <wp:effectExtent l="0" t="0" r="3810" b="2540"/>
            <wp:wrapNone/>
            <wp:docPr id="7" name="Picture 2" descr="C:\Users\RahulBhansali\Documents\My Data\Professional\Profile\Certifications\MCTS_Logo\MCTS(rgb)_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Bhansali\Documents\My Data\Professional\Profile\Certifications\MCTS_Logo\MCTS(rgb)_5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7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080" w:rsidRPr="001D7F59">
        <w:rPr>
          <w:rFonts w:ascii="Calibri" w:hAnsi="Calibri"/>
          <w:b/>
          <w:sz w:val="32"/>
          <w:szCs w:val="22"/>
        </w:rPr>
        <w:t>RAHUL  BHANSALI</w:t>
      </w:r>
    </w:p>
    <w:p w:rsidR="007A2080" w:rsidRPr="00492219" w:rsidRDefault="00764C3C" w:rsidP="00492219">
      <w:pPr>
        <w:tabs>
          <w:tab w:val="left" w:pos="360"/>
        </w:tabs>
        <w:rPr>
          <w:rFonts w:ascii="Trebuchet MS" w:hAnsi="Trebuchet MS"/>
          <w:sz w:val="16"/>
        </w:rPr>
      </w:pPr>
      <w:r>
        <w:rPr>
          <w:rFonts w:ascii="Trebuchet MS" w:hAnsi="Trebuchet MS"/>
          <w:sz w:val="17"/>
          <w:szCs w:val="17"/>
        </w:rPr>
        <w:t>Austin, TX</w:t>
      </w:r>
      <w:r w:rsidR="009D38EE" w:rsidRPr="001239F0">
        <w:rPr>
          <w:rFonts w:ascii="Trebuchet MS" w:hAnsi="Trebuchet MS"/>
          <w:sz w:val="16"/>
        </w:rPr>
        <w:t xml:space="preserve"> </w:t>
      </w:r>
      <w:r w:rsidR="007A2080" w:rsidRPr="001239F0">
        <w:rPr>
          <w:rFonts w:ascii="Trebuchet MS" w:hAnsi="Trebuchet MS"/>
          <w:sz w:val="16"/>
        </w:rPr>
        <w:t>|</w:t>
      </w:r>
      <w:r w:rsidR="009D38EE" w:rsidRPr="001239F0">
        <w:rPr>
          <w:rFonts w:ascii="Trebuchet MS" w:hAnsi="Trebuchet MS"/>
          <w:sz w:val="16"/>
        </w:rPr>
        <w:t xml:space="preserve"> </w:t>
      </w:r>
      <w:r w:rsidR="00602874" w:rsidRPr="00A35CF2">
        <w:rPr>
          <w:rFonts w:ascii="Trebuchet MS" w:hAnsi="Trebuchet MS"/>
          <w:b/>
          <w:sz w:val="18"/>
          <w:szCs w:val="28"/>
        </w:rPr>
        <w:sym w:font="Wingdings" w:char="F02A"/>
      </w:r>
      <w:r w:rsidR="00602874" w:rsidRPr="001239F0">
        <w:rPr>
          <w:rFonts w:ascii="Trebuchet MS" w:hAnsi="Trebuchet MS"/>
          <w:b/>
          <w:sz w:val="14"/>
          <w:szCs w:val="28"/>
        </w:rPr>
        <w:t xml:space="preserve"> </w:t>
      </w:r>
      <w:hyperlink r:id="rId12" w:history="1">
        <w:r w:rsidR="00704AAB">
          <w:rPr>
            <w:rStyle w:val="Hyperlink"/>
            <w:rFonts w:ascii="Trebuchet MS" w:hAnsi="Trebuchet MS"/>
            <w:sz w:val="17"/>
            <w:szCs w:val="17"/>
          </w:rPr>
          <w:t>rahulbhansali@live.com</w:t>
        </w:r>
      </w:hyperlink>
      <w:r w:rsidR="007A2080" w:rsidRPr="001239F0">
        <w:rPr>
          <w:rFonts w:ascii="Trebuchet MS" w:hAnsi="Trebuchet MS"/>
          <w:sz w:val="16"/>
        </w:rPr>
        <w:t xml:space="preserve"> |</w:t>
      </w:r>
      <w:r w:rsidR="009D38EE" w:rsidRPr="001239F0">
        <w:rPr>
          <w:rFonts w:ascii="Trebuchet MS" w:hAnsi="Trebuchet MS"/>
          <w:sz w:val="16"/>
        </w:rPr>
        <w:t xml:space="preserve"> </w:t>
      </w:r>
      <w:r w:rsidR="009D38EE" w:rsidRPr="001239F0">
        <w:rPr>
          <w:rFonts w:ascii="Trebuchet MS" w:hAnsi="Trebuchet MS"/>
          <w:sz w:val="17"/>
          <w:szCs w:val="17"/>
        </w:rPr>
        <w:sym w:font="Wingdings" w:char="F028"/>
      </w:r>
      <w:r w:rsidR="009D38EE" w:rsidRPr="001239F0">
        <w:rPr>
          <w:rFonts w:ascii="Trebuchet MS" w:hAnsi="Trebuchet MS"/>
          <w:szCs w:val="28"/>
        </w:rPr>
        <w:t xml:space="preserve"> </w:t>
      </w:r>
      <w:r w:rsidR="007A2080" w:rsidRPr="001239F0">
        <w:rPr>
          <w:rFonts w:ascii="Trebuchet MS" w:hAnsi="Trebuchet MS"/>
          <w:sz w:val="16"/>
        </w:rPr>
        <w:t>281-216-1202</w:t>
      </w:r>
      <w:r w:rsidR="009D0294"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ab/>
      </w:r>
    </w:p>
    <w:p w:rsidR="007A2080" w:rsidRDefault="001003DD" w:rsidP="00300B0F">
      <w:pPr>
        <w:pStyle w:val="BodyTextIndent"/>
        <w:tabs>
          <w:tab w:val="clear" w:pos="252"/>
        </w:tabs>
        <w:spacing w:line="240" w:lineRule="auto"/>
        <w:ind w:left="270" w:hanging="2160"/>
        <w:jc w:val="left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26669</wp:posOffset>
                </wp:positionV>
                <wp:extent cx="6614160" cy="45719"/>
                <wp:effectExtent l="0" t="19050" r="53340" b="5016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416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FCE7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98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2.1pt;width:520.8pt;height:3.6pt;flip:y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" strokecolor="#fce79a" strokeweight="4pt">
                <w10:wrap anchorx="margin"/>
              </v:shape>
            </w:pict>
          </mc:Fallback>
        </mc:AlternateContent>
      </w:r>
    </w:p>
    <w:p w:rsidR="005E24A1" w:rsidRDefault="005E24A1" w:rsidP="00300B0F">
      <w:pPr>
        <w:pStyle w:val="BodyTextIndent"/>
        <w:tabs>
          <w:tab w:val="clear" w:pos="252"/>
        </w:tabs>
        <w:spacing w:line="60" w:lineRule="auto"/>
        <w:ind w:left="270" w:hanging="2160"/>
        <w:jc w:val="left"/>
        <w:rPr>
          <w:rFonts w:ascii="Calibri" w:hAnsi="Calibri"/>
          <w:b/>
          <w:sz w:val="23"/>
          <w:szCs w:val="23"/>
        </w:rPr>
      </w:pPr>
    </w:p>
    <w:p w:rsidR="00751633" w:rsidRPr="004B25BE" w:rsidRDefault="00735F79" w:rsidP="004B25BE">
      <w:pPr>
        <w:widowControl w:val="0"/>
        <w:adjustRightInd w:val="0"/>
        <w:spacing w:after="80"/>
        <w:jc w:val="both"/>
        <w:textAlignment w:val="baseline"/>
        <w:rPr>
          <w:rFonts w:ascii="Calibri" w:hAnsi="Calibri"/>
          <w:sz w:val="22"/>
          <w:szCs w:val="21"/>
        </w:rPr>
      </w:pPr>
      <w:r w:rsidRPr="004B25BE">
        <w:rPr>
          <w:rFonts w:ascii="Calibri" w:hAnsi="Calibri"/>
          <w:b/>
          <w:sz w:val="24"/>
          <w:szCs w:val="23"/>
        </w:rPr>
        <w:t>EXPERIENCE</w:t>
      </w:r>
    </w:p>
    <w:p w:rsidR="009D0294" w:rsidRDefault="009D0294" w:rsidP="004F7F04">
      <w:pPr>
        <w:tabs>
          <w:tab w:val="left" w:pos="360"/>
        </w:tabs>
        <w:spacing w:line="120" w:lineRule="auto"/>
        <w:rPr>
          <w:rFonts w:ascii="Calibri" w:hAnsi="Calibri"/>
          <w:b/>
          <w:sz w:val="23"/>
          <w:szCs w:val="23"/>
        </w:rPr>
      </w:pPr>
    </w:p>
    <w:p w:rsidR="008A7B37" w:rsidRPr="00BD5D15" w:rsidRDefault="008A7B37" w:rsidP="00300B0F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A</w:t>
      </w:r>
      <w:r w:rsidR="00492219">
        <w:rPr>
          <w:rFonts w:ascii="Calibri" w:hAnsi="Calibri"/>
          <w:b/>
          <w:sz w:val="23"/>
          <w:szCs w:val="23"/>
        </w:rPr>
        <w:t xml:space="preserve">DVISORY BOARD COMPANY </w:t>
      </w:r>
      <w:r w:rsidRPr="00A92813">
        <w:rPr>
          <w:rFonts w:asciiTheme="minorHAnsi" w:hAnsiTheme="minorHAnsi"/>
          <w:i/>
        </w:rPr>
        <w:t>(now part of Optum - United Health Group)</w:t>
      </w:r>
      <w:r w:rsidR="00492219">
        <w:rPr>
          <w:rFonts w:asciiTheme="minorHAnsi" w:hAnsiTheme="minorHAnsi"/>
          <w:i/>
          <w:sz w:val="23"/>
          <w:szCs w:val="23"/>
        </w:rPr>
        <w:t xml:space="preserve"> </w:t>
      </w:r>
      <w:r>
        <w:rPr>
          <w:rFonts w:asciiTheme="minorHAnsi" w:hAnsiTheme="minorHAnsi"/>
          <w:b/>
          <w:sz w:val="23"/>
          <w:szCs w:val="23"/>
        </w:rPr>
        <w:t xml:space="preserve">                        </w:t>
      </w:r>
      <w:r w:rsidR="001003DD">
        <w:rPr>
          <w:rFonts w:asciiTheme="minorHAnsi" w:hAnsiTheme="minorHAnsi"/>
          <w:b/>
          <w:sz w:val="23"/>
          <w:szCs w:val="23"/>
        </w:rPr>
        <w:t xml:space="preserve">    </w:t>
      </w:r>
      <w:r w:rsidR="007768B0">
        <w:rPr>
          <w:rFonts w:asciiTheme="minorHAnsi" w:hAnsiTheme="minorHAnsi"/>
          <w:b/>
          <w:sz w:val="23"/>
          <w:szCs w:val="23"/>
        </w:rPr>
        <w:t xml:space="preserve">    </w:t>
      </w:r>
      <w:r w:rsidR="00A92813">
        <w:rPr>
          <w:rFonts w:asciiTheme="minorHAnsi" w:hAnsiTheme="minorHAnsi"/>
          <w:b/>
          <w:sz w:val="23"/>
          <w:szCs w:val="23"/>
        </w:rPr>
        <w:t xml:space="preserve">          </w:t>
      </w:r>
      <w:r w:rsidRPr="00BD5D15">
        <w:rPr>
          <w:rFonts w:asciiTheme="minorHAnsi" w:hAnsiTheme="minorHAnsi"/>
          <w:b/>
          <w:sz w:val="23"/>
          <w:szCs w:val="23"/>
        </w:rPr>
        <w:t>Jun 20</w:t>
      </w:r>
      <w:r>
        <w:rPr>
          <w:rFonts w:asciiTheme="minorHAnsi" w:hAnsiTheme="minorHAnsi"/>
          <w:b/>
          <w:sz w:val="23"/>
          <w:szCs w:val="23"/>
        </w:rPr>
        <w:t>12</w:t>
      </w:r>
      <w:r w:rsidRPr="00BD5D15">
        <w:rPr>
          <w:rFonts w:asciiTheme="minorHAnsi" w:hAnsiTheme="minorHAnsi"/>
          <w:b/>
          <w:sz w:val="23"/>
          <w:szCs w:val="23"/>
        </w:rPr>
        <w:t xml:space="preserve"> – </w:t>
      </w:r>
      <w:r w:rsidR="007768B0">
        <w:rPr>
          <w:rFonts w:asciiTheme="minorHAnsi" w:hAnsiTheme="minorHAnsi"/>
          <w:b/>
          <w:sz w:val="23"/>
          <w:szCs w:val="23"/>
        </w:rPr>
        <w:t>Present</w:t>
      </w:r>
    </w:p>
    <w:p w:rsidR="00492219" w:rsidRPr="004F7F04" w:rsidRDefault="00492219" w:rsidP="004B25BE">
      <w:pPr>
        <w:widowControl w:val="0"/>
        <w:shd w:val="clear" w:color="auto" w:fill="EEECE1" w:themeFill="background2"/>
        <w:tabs>
          <w:tab w:val="num" w:pos="0"/>
        </w:tabs>
        <w:adjustRightInd w:val="0"/>
        <w:textAlignment w:val="baseline"/>
        <w:rPr>
          <w:rFonts w:ascii="Calibri" w:hAnsi="Calibri"/>
          <w:i/>
          <w:sz w:val="21"/>
          <w:szCs w:val="21"/>
        </w:rPr>
      </w:pPr>
      <w:r w:rsidRPr="004F7F04">
        <w:rPr>
          <w:rFonts w:ascii="Calibri" w:hAnsi="Calibri"/>
          <w:i/>
          <w:sz w:val="21"/>
          <w:szCs w:val="21"/>
        </w:rPr>
        <w:t>Working as a software engineer and SCRUM Master a technology company, providing business intelligence applications to improve patient care and operational efficiency for hospitals. High profile clients include Hospital Corporation of America and Memorial Hermann.</w:t>
      </w:r>
    </w:p>
    <w:p w:rsidR="00492219" w:rsidRDefault="00492219" w:rsidP="00AE6234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sz w:val="21"/>
          <w:szCs w:val="21"/>
        </w:rPr>
      </w:pPr>
    </w:p>
    <w:p w:rsidR="00492219" w:rsidRPr="004B25BE" w:rsidRDefault="00492219" w:rsidP="00AE6234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b/>
          <w:sz w:val="22"/>
          <w:szCs w:val="21"/>
        </w:rPr>
      </w:pPr>
      <w:r w:rsidRPr="004B25BE">
        <w:rPr>
          <w:rFonts w:ascii="Calibri" w:hAnsi="Calibri"/>
          <w:b/>
          <w:sz w:val="22"/>
          <w:szCs w:val="21"/>
        </w:rPr>
        <w:t>S</w:t>
      </w:r>
      <w:r w:rsidR="004B25BE" w:rsidRPr="004B25BE">
        <w:rPr>
          <w:rFonts w:ascii="Calibri" w:hAnsi="Calibri"/>
          <w:b/>
          <w:sz w:val="22"/>
          <w:szCs w:val="21"/>
        </w:rPr>
        <w:t xml:space="preserve">enior Software Engineer </w:t>
      </w:r>
    </w:p>
    <w:p w:rsidR="004F7F04" w:rsidRPr="004F7F04" w:rsidRDefault="004F7F04" w:rsidP="004F7F04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i/>
          <w:sz w:val="21"/>
          <w:szCs w:val="21"/>
        </w:rPr>
      </w:pPr>
      <w:r w:rsidRPr="004F7F04">
        <w:rPr>
          <w:rFonts w:ascii="Calibri" w:hAnsi="Calibri"/>
          <w:i/>
          <w:sz w:val="21"/>
          <w:szCs w:val="21"/>
        </w:rPr>
        <w:t xml:space="preserve">Data Hub Platform </w:t>
      </w:r>
    </w:p>
    <w:p w:rsidR="004F7F04" w:rsidRDefault="002B33FB" w:rsidP="0083432C">
      <w:pPr>
        <w:pStyle w:val="ListParagraph"/>
        <w:widowControl w:val="0"/>
        <w:numPr>
          <w:ilvl w:val="0"/>
          <w:numId w:val="20"/>
        </w:numPr>
        <w:adjustRightInd w:val="0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Technical Lead for</w:t>
      </w:r>
      <w:r w:rsidR="0083432C">
        <w:rPr>
          <w:rFonts w:ascii="Calibri" w:hAnsi="Calibri"/>
          <w:sz w:val="21"/>
          <w:szCs w:val="21"/>
        </w:rPr>
        <w:t xml:space="preserve"> data v</w:t>
      </w:r>
      <w:r w:rsidR="004F7F04" w:rsidRPr="009D0294">
        <w:rPr>
          <w:rFonts w:ascii="Calibri" w:hAnsi="Calibri"/>
          <w:sz w:val="21"/>
          <w:szCs w:val="21"/>
        </w:rPr>
        <w:t>al</w:t>
      </w:r>
      <w:r w:rsidR="004F7F04">
        <w:rPr>
          <w:rFonts w:ascii="Calibri" w:hAnsi="Calibri"/>
          <w:sz w:val="21"/>
          <w:szCs w:val="21"/>
        </w:rPr>
        <w:t xml:space="preserve">idations for a central data hub </w:t>
      </w:r>
      <w:r>
        <w:rPr>
          <w:rFonts w:ascii="Calibri" w:hAnsi="Calibri"/>
          <w:sz w:val="21"/>
          <w:szCs w:val="21"/>
        </w:rPr>
        <w:t xml:space="preserve">to </w:t>
      </w:r>
      <w:r w:rsidR="00314CDD">
        <w:rPr>
          <w:rFonts w:ascii="Calibri" w:hAnsi="Calibri"/>
          <w:sz w:val="21"/>
          <w:szCs w:val="21"/>
        </w:rPr>
        <w:t xml:space="preserve">help Data Acquisition Services </w:t>
      </w:r>
      <w:r w:rsidR="00206BBF">
        <w:rPr>
          <w:rFonts w:ascii="Calibri" w:hAnsi="Calibri"/>
          <w:sz w:val="21"/>
          <w:szCs w:val="21"/>
        </w:rPr>
        <w:t xml:space="preserve">become </w:t>
      </w:r>
      <w:r w:rsidR="00314CDD">
        <w:rPr>
          <w:rFonts w:ascii="Calibri" w:hAnsi="Calibri"/>
          <w:sz w:val="21"/>
          <w:szCs w:val="21"/>
        </w:rPr>
        <w:t>self-service by providing e</w:t>
      </w:r>
      <w:r w:rsidR="00301F70">
        <w:rPr>
          <w:rFonts w:ascii="Calibri" w:hAnsi="Calibri"/>
          <w:sz w:val="21"/>
          <w:szCs w:val="21"/>
        </w:rPr>
        <w:t>arly detection</w:t>
      </w:r>
      <w:r w:rsidR="00206BBF">
        <w:rPr>
          <w:rFonts w:ascii="Calibri" w:hAnsi="Calibri"/>
          <w:sz w:val="21"/>
          <w:szCs w:val="21"/>
        </w:rPr>
        <w:t xml:space="preserve"> of invalid and incomplete data – avg. 84 critical issues</w:t>
      </w:r>
      <w:r w:rsidR="00301F70">
        <w:rPr>
          <w:rFonts w:ascii="Calibri" w:hAnsi="Calibri"/>
          <w:sz w:val="21"/>
          <w:szCs w:val="21"/>
        </w:rPr>
        <w:t xml:space="preserve"> </w:t>
      </w:r>
      <w:r w:rsidR="00206BBF">
        <w:rPr>
          <w:rFonts w:ascii="Calibri" w:hAnsi="Calibri"/>
          <w:sz w:val="21"/>
          <w:szCs w:val="21"/>
        </w:rPr>
        <w:t xml:space="preserve">per member for 54 members </w:t>
      </w:r>
    </w:p>
    <w:p w:rsidR="0083432C" w:rsidRDefault="004F7F04" w:rsidP="0083432C">
      <w:pPr>
        <w:pStyle w:val="ListParagraph"/>
        <w:widowControl w:val="0"/>
        <w:numPr>
          <w:ilvl w:val="0"/>
          <w:numId w:val="20"/>
        </w:numPr>
        <w:adjustRightInd w:val="0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Led the development and integration of Master Data Management service across 3 products</w:t>
      </w:r>
      <w:r w:rsidR="0083432C">
        <w:rPr>
          <w:rFonts w:ascii="Calibri" w:hAnsi="Calibri"/>
          <w:sz w:val="21"/>
          <w:szCs w:val="21"/>
        </w:rPr>
        <w:t xml:space="preserve"> </w:t>
      </w:r>
      <w:r w:rsidR="007344F9">
        <w:rPr>
          <w:rFonts w:ascii="Calibri" w:hAnsi="Calibri"/>
          <w:sz w:val="21"/>
          <w:szCs w:val="21"/>
        </w:rPr>
        <w:t xml:space="preserve">to help </w:t>
      </w:r>
      <w:r w:rsidR="0083432C" w:rsidRPr="0083432C">
        <w:rPr>
          <w:rFonts w:ascii="Calibri" w:hAnsi="Calibri"/>
          <w:sz w:val="21"/>
          <w:szCs w:val="21"/>
        </w:rPr>
        <w:t xml:space="preserve">de-duplicate and enrich </w:t>
      </w:r>
      <w:r w:rsidR="0083432C">
        <w:rPr>
          <w:rFonts w:ascii="Calibri" w:hAnsi="Calibri"/>
          <w:sz w:val="21"/>
          <w:szCs w:val="21"/>
        </w:rPr>
        <w:t xml:space="preserve">patient and provider </w:t>
      </w:r>
      <w:r w:rsidR="0083432C" w:rsidRPr="0083432C">
        <w:rPr>
          <w:rFonts w:ascii="Calibri" w:hAnsi="Calibri"/>
          <w:sz w:val="21"/>
          <w:szCs w:val="21"/>
        </w:rPr>
        <w:t>d</w:t>
      </w:r>
      <w:r w:rsidR="0083432C">
        <w:rPr>
          <w:rFonts w:ascii="Calibri" w:hAnsi="Calibri"/>
          <w:sz w:val="21"/>
          <w:szCs w:val="21"/>
        </w:rPr>
        <w:t>ata</w:t>
      </w:r>
      <w:r w:rsidR="004B25BE">
        <w:rPr>
          <w:rFonts w:ascii="Calibri" w:hAnsi="Calibri"/>
          <w:sz w:val="21"/>
          <w:szCs w:val="21"/>
        </w:rPr>
        <w:t>,</w:t>
      </w:r>
      <w:r w:rsidR="0083432C">
        <w:rPr>
          <w:rFonts w:ascii="Calibri" w:hAnsi="Calibri"/>
          <w:sz w:val="21"/>
          <w:szCs w:val="21"/>
        </w:rPr>
        <w:t xml:space="preserve"> </w:t>
      </w:r>
      <w:r w:rsidR="007344F9">
        <w:rPr>
          <w:rFonts w:ascii="Calibri" w:hAnsi="Calibri"/>
          <w:sz w:val="21"/>
          <w:szCs w:val="21"/>
        </w:rPr>
        <w:t>powering</w:t>
      </w:r>
      <w:r w:rsidR="007344F9" w:rsidRPr="0083432C">
        <w:rPr>
          <w:rFonts w:ascii="Calibri" w:hAnsi="Calibri"/>
          <w:sz w:val="21"/>
          <w:szCs w:val="21"/>
        </w:rPr>
        <w:t xml:space="preserve"> analytics over clinical and billing data from </w:t>
      </w:r>
      <w:r w:rsidR="007344F9">
        <w:rPr>
          <w:rFonts w:ascii="Calibri" w:hAnsi="Calibri"/>
          <w:sz w:val="21"/>
          <w:szCs w:val="21"/>
        </w:rPr>
        <w:t>disparate systems</w:t>
      </w:r>
    </w:p>
    <w:p w:rsidR="004B25BE" w:rsidRDefault="0083432C" w:rsidP="004B25BE">
      <w:pPr>
        <w:pStyle w:val="ListParagraph"/>
        <w:widowControl w:val="0"/>
        <w:numPr>
          <w:ilvl w:val="0"/>
          <w:numId w:val="20"/>
        </w:numPr>
        <w:adjustRightInd w:val="0"/>
        <w:textAlignment w:val="baseline"/>
        <w:rPr>
          <w:rFonts w:ascii="Calibri" w:hAnsi="Calibri"/>
          <w:sz w:val="21"/>
          <w:szCs w:val="21"/>
        </w:rPr>
      </w:pPr>
      <w:r w:rsidRPr="004B25BE">
        <w:rPr>
          <w:rFonts w:ascii="Calibri" w:hAnsi="Calibri"/>
          <w:sz w:val="21"/>
          <w:szCs w:val="21"/>
        </w:rPr>
        <w:t>Served as SCRUM Master facilitating Daily Stand-ups, Backlog Grooming, Sprint Planning, Review and Retrospectives</w:t>
      </w:r>
      <w:r w:rsidR="004B25BE">
        <w:rPr>
          <w:rFonts w:ascii="Calibri" w:hAnsi="Calibri"/>
          <w:sz w:val="21"/>
          <w:szCs w:val="21"/>
        </w:rPr>
        <w:t>; and contributing</w:t>
      </w:r>
      <w:r w:rsidR="004B25BE" w:rsidRPr="004B25BE">
        <w:rPr>
          <w:rFonts w:ascii="Calibri" w:hAnsi="Calibri"/>
          <w:sz w:val="21"/>
          <w:szCs w:val="21"/>
        </w:rPr>
        <w:t xml:space="preserve"> to development of release plans and </w:t>
      </w:r>
      <w:r w:rsidR="004F7F04" w:rsidRPr="004B25BE">
        <w:rPr>
          <w:rFonts w:ascii="Calibri" w:hAnsi="Calibri"/>
          <w:sz w:val="21"/>
          <w:szCs w:val="21"/>
        </w:rPr>
        <w:t>quarterly roadmaps</w:t>
      </w:r>
    </w:p>
    <w:p w:rsidR="007768B0" w:rsidRPr="004B25BE" w:rsidRDefault="007768B0" w:rsidP="004B25BE">
      <w:pPr>
        <w:pStyle w:val="ListParagraph"/>
        <w:widowControl w:val="0"/>
        <w:numPr>
          <w:ilvl w:val="0"/>
          <w:numId w:val="20"/>
        </w:numPr>
        <w:adjustRightInd w:val="0"/>
        <w:textAlignment w:val="baseline"/>
        <w:rPr>
          <w:rFonts w:ascii="Calibri" w:hAnsi="Calibri"/>
          <w:sz w:val="21"/>
          <w:szCs w:val="21"/>
        </w:rPr>
      </w:pPr>
      <w:r w:rsidRPr="004B25BE">
        <w:rPr>
          <w:rFonts w:ascii="Calibri" w:hAnsi="Calibri"/>
          <w:sz w:val="21"/>
          <w:szCs w:val="21"/>
        </w:rPr>
        <w:t xml:space="preserve">Mentored and </w:t>
      </w:r>
      <w:r w:rsidR="00A0361A">
        <w:rPr>
          <w:rFonts w:ascii="Calibri" w:hAnsi="Calibri"/>
          <w:sz w:val="21"/>
          <w:szCs w:val="21"/>
        </w:rPr>
        <w:t>groomed</w:t>
      </w:r>
      <w:r w:rsidRPr="004B25BE">
        <w:rPr>
          <w:rFonts w:ascii="Calibri" w:hAnsi="Calibri"/>
          <w:sz w:val="21"/>
          <w:szCs w:val="21"/>
        </w:rPr>
        <w:t xml:space="preserve"> new team members</w:t>
      </w:r>
      <w:r w:rsidR="00A0361A">
        <w:rPr>
          <w:rFonts w:ascii="Calibri" w:hAnsi="Calibri"/>
          <w:sz w:val="21"/>
          <w:szCs w:val="21"/>
        </w:rPr>
        <w:t xml:space="preserve"> to quickly ramp up and start contributing actively </w:t>
      </w:r>
    </w:p>
    <w:p w:rsidR="00AE6234" w:rsidRDefault="00AE6234" w:rsidP="009D0294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</w:p>
    <w:p w:rsidR="00BD5D15" w:rsidRDefault="00BD5D15" w:rsidP="009D0294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  <w:r w:rsidRPr="00BD5D15">
        <w:rPr>
          <w:rFonts w:ascii="Calibri" w:hAnsi="Calibri"/>
          <w:b/>
          <w:sz w:val="23"/>
          <w:szCs w:val="23"/>
        </w:rPr>
        <w:t>L&amp;T I</w:t>
      </w:r>
      <w:r w:rsidR="004B25BE">
        <w:rPr>
          <w:rFonts w:ascii="Calibri" w:hAnsi="Calibri"/>
          <w:b/>
          <w:sz w:val="23"/>
          <w:szCs w:val="23"/>
        </w:rPr>
        <w:t>NFOTECH</w:t>
      </w:r>
      <w:r w:rsidRPr="009D0294">
        <w:rPr>
          <w:rFonts w:ascii="Calibri" w:hAnsi="Calibri"/>
          <w:b/>
          <w:sz w:val="23"/>
          <w:szCs w:val="23"/>
        </w:rPr>
        <w:t xml:space="preserve"> </w:t>
      </w:r>
      <w:r w:rsidR="00B3249E" w:rsidRPr="00A92813">
        <w:rPr>
          <w:rFonts w:ascii="Calibri" w:hAnsi="Calibri"/>
          <w:i/>
        </w:rPr>
        <w:t>(Contractor for Chevron Corporation)</w:t>
      </w:r>
      <w:r w:rsidR="00B3249E">
        <w:rPr>
          <w:rFonts w:ascii="Calibri" w:hAnsi="Calibri"/>
          <w:i/>
          <w:sz w:val="22"/>
          <w:szCs w:val="22"/>
        </w:rPr>
        <w:tab/>
      </w:r>
      <w:r w:rsidRPr="009D0294">
        <w:rPr>
          <w:rFonts w:ascii="Calibri" w:hAnsi="Calibri"/>
          <w:b/>
          <w:sz w:val="23"/>
          <w:szCs w:val="23"/>
        </w:rPr>
        <w:tab/>
      </w:r>
      <w:r w:rsidRPr="009D0294">
        <w:rPr>
          <w:rFonts w:ascii="Calibri" w:hAnsi="Calibri"/>
          <w:b/>
          <w:sz w:val="23"/>
          <w:szCs w:val="23"/>
        </w:rPr>
        <w:tab/>
      </w:r>
      <w:r w:rsidRPr="009D0294">
        <w:rPr>
          <w:rFonts w:ascii="Calibri" w:hAnsi="Calibri"/>
          <w:b/>
          <w:sz w:val="23"/>
          <w:szCs w:val="23"/>
        </w:rPr>
        <w:tab/>
      </w:r>
      <w:r w:rsidRPr="009D0294">
        <w:rPr>
          <w:rFonts w:ascii="Calibri" w:hAnsi="Calibri"/>
          <w:b/>
          <w:sz w:val="23"/>
          <w:szCs w:val="23"/>
        </w:rPr>
        <w:tab/>
        <w:t xml:space="preserve">    </w:t>
      </w:r>
      <w:r w:rsidR="00671742">
        <w:rPr>
          <w:rFonts w:ascii="Calibri" w:hAnsi="Calibri"/>
          <w:b/>
          <w:sz w:val="23"/>
          <w:szCs w:val="23"/>
        </w:rPr>
        <w:t xml:space="preserve">       </w:t>
      </w:r>
      <w:r w:rsidRPr="009D0294">
        <w:rPr>
          <w:rFonts w:ascii="Calibri" w:hAnsi="Calibri"/>
          <w:b/>
          <w:sz w:val="23"/>
          <w:szCs w:val="23"/>
        </w:rPr>
        <w:t>Jun 2005 – Jun 2012</w:t>
      </w:r>
    </w:p>
    <w:p w:rsidR="004B25BE" w:rsidRPr="004B25BE" w:rsidRDefault="004B25BE" w:rsidP="004B25BE">
      <w:pPr>
        <w:pStyle w:val="BodyTextIndent"/>
        <w:shd w:val="clear" w:color="auto" w:fill="EEECE1" w:themeFill="background2"/>
        <w:tabs>
          <w:tab w:val="clear" w:pos="252"/>
        </w:tabs>
        <w:spacing w:line="240" w:lineRule="auto"/>
        <w:ind w:left="0" w:firstLine="0"/>
        <w:jc w:val="left"/>
        <w:rPr>
          <w:rFonts w:ascii="Calibri" w:hAnsi="Calibri"/>
          <w:i/>
          <w:sz w:val="21"/>
          <w:szCs w:val="21"/>
        </w:rPr>
      </w:pPr>
      <w:r w:rsidRPr="004B25BE">
        <w:rPr>
          <w:rFonts w:ascii="Calibri" w:hAnsi="Calibri"/>
          <w:i/>
          <w:sz w:val="21"/>
          <w:szCs w:val="21"/>
        </w:rPr>
        <w:t xml:space="preserve">Executed wide range of roles including Project Leader, Developer, SCRUM Master, and Business Analyst </w:t>
      </w:r>
      <w:r w:rsidR="000B2E07">
        <w:rPr>
          <w:rFonts w:ascii="Calibri" w:hAnsi="Calibri"/>
          <w:i/>
          <w:sz w:val="21"/>
          <w:szCs w:val="21"/>
        </w:rPr>
        <w:t xml:space="preserve">for a custom software development firm, </w:t>
      </w:r>
      <w:r w:rsidRPr="004B25BE">
        <w:rPr>
          <w:rFonts w:ascii="Calibri" w:hAnsi="Calibri"/>
          <w:i/>
          <w:sz w:val="21"/>
          <w:szCs w:val="21"/>
        </w:rPr>
        <w:t>working with globally distributed teams delivering highly complex enterprise applications</w:t>
      </w:r>
      <w:r w:rsidR="000B2E07">
        <w:rPr>
          <w:rFonts w:ascii="Calibri" w:hAnsi="Calibri"/>
          <w:i/>
          <w:sz w:val="21"/>
          <w:szCs w:val="21"/>
        </w:rPr>
        <w:t xml:space="preserve"> for Chevron Corporation</w:t>
      </w:r>
      <w:r w:rsidRPr="004B25BE">
        <w:rPr>
          <w:rFonts w:ascii="Calibri" w:hAnsi="Calibri"/>
          <w:i/>
          <w:sz w:val="21"/>
          <w:szCs w:val="21"/>
        </w:rPr>
        <w:t xml:space="preserve"> </w:t>
      </w:r>
    </w:p>
    <w:p w:rsidR="004B25BE" w:rsidRDefault="004B25BE" w:rsidP="00B3249E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</w:p>
    <w:p w:rsidR="000B2E07" w:rsidRPr="000B2E07" w:rsidRDefault="00BD5D15" w:rsidP="000B2E07">
      <w:pPr>
        <w:tabs>
          <w:tab w:val="left" w:pos="360"/>
        </w:tabs>
        <w:rPr>
          <w:rFonts w:ascii="Calibri" w:hAnsi="Calibri"/>
          <w:sz w:val="22"/>
          <w:szCs w:val="22"/>
        </w:rPr>
      </w:pPr>
      <w:r w:rsidRPr="004B25BE">
        <w:rPr>
          <w:rFonts w:ascii="Calibri" w:hAnsi="Calibri"/>
          <w:b/>
          <w:sz w:val="22"/>
          <w:szCs w:val="22"/>
        </w:rPr>
        <w:t>Project Leader</w:t>
      </w:r>
      <w:r w:rsidRPr="004B25BE">
        <w:rPr>
          <w:rFonts w:ascii="Calibri" w:hAnsi="Calibri"/>
          <w:sz w:val="22"/>
          <w:szCs w:val="22"/>
        </w:rPr>
        <w:t xml:space="preserve"> </w:t>
      </w:r>
    </w:p>
    <w:p w:rsidR="000B2E07" w:rsidRDefault="000B2E07" w:rsidP="000B2E07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Le</w:t>
      </w:r>
      <w:r w:rsidRPr="00CF5EB8">
        <w:rPr>
          <w:rFonts w:ascii="Calibri" w:hAnsi="Calibri"/>
          <w:sz w:val="21"/>
          <w:szCs w:val="21"/>
        </w:rPr>
        <w:t xml:space="preserve">d </w:t>
      </w:r>
      <w:r>
        <w:rPr>
          <w:rFonts w:ascii="Calibri" w:hAnsi="Calibri"/>
          <w:sz w:val="21"/>
          <w:szCs w:val="21"/>
        </w:rPr>
        <w:t xml:space="preserve">development of a </w:t>
      </w:r>
      <w:r w:rsidRPr="00CF5EB8">
        <w:rPr>
          <w:rFonts w:ascii="Calibri" w:hAnsi="Calibri"/>
          <w:sz w:val="21"/>
          <w:szCs w:val="21"/>
        </w:rPr>
        <w:t>suite</w:t>
      </w:r>
      <w:r>
        <w:rPr>
          <w:rFonts w:ascii="Calibri" w:hAnsi="Calibri"/>
          <w:sz w:val="21"/>
          <w:szCs w:val="21"/>
        </w:rPr>
        <w:t xml:space="preserve"> of web applications to manage loss control in m</w:t>
      </w:r>
      <w:r w:rsidRPr="00CF5EB8">
        <w:rPr>
          <w:rFonts w:ascii="Calibri" w:hAnsi="Calibri"/>
          <w:sz w:val="21"/>
          <w:szCs w:val="21"/>
        </w:rPr>
        <w:t>arine</w:t>
      </w:r>
      <w:r>
        <w:rPr>
          <w:rFonts w:ascii="Calibri" w:hAnsi="Calibri"/>
          <w:sz w:val="21"/>
          <w:szCs w:val="21"/>
        </w:rPr>
        <w:t xml:space="preserve"> t</w:t>
      </w:r>
      <w:r w:rsidRPr="00CF5EB8">
        <w:rPr>
          <w:rFonts w:ascii="Calibri" w:hAnsi="Calibri"/>
          <w:sz w:val="21"/>
          <w:szCs w:val="21"/>
        </w:rPr>
        <w:t>ransport</w:t>
      </w:r>
      <w:r>
        <w:rPr>
          <w:rFonts w:ascii="Calibri" w:hAnsi="Calibri"/>
          <w:sz w:val="21"/>
          <w:szCs w:val="21"/>
        </w:rPr>
        <w:t>ation of c</w:t>
      </w:r>
      <w:r w:rsidRPr="00CF5EB8">
        <w:rPr>
          <w:rFonts w:ascii="Calibri" w:hAnsi="Calibri"/>
          <w:sz w:val="21"/>
          <w:szCs w:val="21"/>
        </w:rPr>
        <w:t>rude</w:t>
      </w:r>
      <w:r>
        <w:rPr>
          <w:rFonts w:ascii="Calibri" w:hAnsi="Calibri"/>
          <w:sz w:val="21"/>
          <w:szCs w:val="21"/>
        </w:rPr>
        <w:t xml:space="preserve"> oil, resulting in savings of over $2mn/month by detecting a</w:t>
      </w:r>
      <w:r w:rsidRPr="00CF5EB8">
        <w:rPr>
          <w:rFonts w:ascii="Calibri" w:hAnsi="Calibri"/>
          <w:sz w:val="21"/>
          <w:szCs w:val="21"/>
        </w:rPr>
        <w:t xml:space="preserve">bnormal </w:t>
      </w:r>
      <w:r>
        <w:rPr>
          <w:rFonts w:ascii="Calibri" w:hAnsi="Calibri"/>
          <w:sz w:val="21"/>
          <w:szCs w:val="21"/>
        </w:rPr>
        <w:t>supply occurrences and filing timely claims</w:t>
      </w:r>
    </w:p>
    <w:p w:rsidR="00A92813" w:rsidRPr="00A92813" w:rsidRDefault="00C15778" w:rsidP="00A92813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Technical Lead for</w:t>
      </w:r>
      <w:r w:rsidR="00A92813">
        <w:rPr>
          <w:rFonts w:ascii="Calibri" w:hAnsi="Calibri"/>
          <w:sz w:val="21"/>
          <w:szCs w:val="21"/>
        </w:rPr>
        <w:t xml:space="preserve"> an </w:t>
      </w:r>
      <w:r w:rsidR="00A92813" w:rsidRPr="00CF5EB8">
        <w:rPr>
          <w:rFonts w:ascii="Calibri" w:hAnsi="Calibri"/>
          <w:sz w:val="21"/>
          <w:szCs w:val="21"/>
        </w:rPr>
        <w:t xml:space="preserve">enterprise application to manage Chevron’s global reserves portfolio and </w:t>
      </w:r>
      <w:r w:rsidR="00A92813">
        <w:rPr>
          <w:rFonts w:ascii="Calibri" w:hAnsi="Calibri"/>
          <w:sz w:val="21"/>
          <w:szCs w:val="21"/>
        </w:rPr>
        <w:t xml:space="preserve">publish 300+ </w:t>
      </w:r>
      <w:r w:rsidR="00A92813" w:rsidRPr="00CF5EB8">
        <w:rPr>
          <w:rFonts w:ascii="Calibri" w:hAnsi="Calibri"/>
          <w:sz w:val="21"/>
          <w:szCs w:val="21"/>
        </w:rPr>
        <w:t>report</w:t>
      </w:r>
      <w:r w:rsidR="00A92813">
        <w:rPr>
          <w:rFonts w:ascii="Calibri" w:hAnsi="Calibri"/>
          <w:sz w:val="21"/>
          <w:szCs w:val="21"/>
        </w:rPr>
        <w:t>s</w:t>
      </w:r>
      <w:r w:rsidR="00A92813" w:rsidRPr="00CF5EB8">
        <w:rPr>
          <w:rFonts w:ascii="Calibri" w:hAnsi="Calibri"/>
          <w:sz w:val="21"/>
          <w:szCs w:val="21"/>
        </w:rPr>
        <w:t xml:space="preserve"> </w:t>
      </w:r>
      <w:r w:rsidR="00A92813">
        <w:rPr>
          <w:rFonts w:ascii="Calibri" w:hAnsi="Calibri"/>
          <w:sz w:val="21"/>
          <w:szCs w:val="21"/>
        </w:rPr>
        <w:t xml:space="preserve">shared with </w:t>
      </w:r>
      <w:r w:rsidR="00A92813" w:rsidRPr="00CF5EB8">
        <w:rPr>
          <w:rFonts w:ascii="Calibri" w:hAnsi="Calibri"/>
          <w:sz w:val="21"/>
          <w:szCs w:val="21"/>
        </w:rPr>
        <w:t>U.S. SEC and othe</w:t>
      </w:r>
      <w:r w:rsidR="00A92813">
        <w:rPr>
          <w:rFonts w:ascii="Calibri" w:hAnsi="Calibri"/>
          <w:sz w:val="21"/>
          <w:szCs w:val="21"/>
        </w:rPr>
        <w:t>r regulatory agencies worldwide</w:t>
      </w:r>
    </w:p>
    <w:p w:rsidR="000B2E07" w:rsidRPr="000B2E07" w:rsidRDefault="000B2E07" w:rsidP="000B2E07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Developed </w:t>
      </w:r>
      <w:r w:rsidRPr="00E23B59">
        <w:rPr>
          <w:rFonts w:ascii="Calibri" w:hAnsi="Calibri"/>
          <w:sz w:val="21"/>
          <w:szCs w:val="21"/>
        </w:rPr>
        <w:t xml:space="preserve">a SharePoint-based </w:t>
      </w:r>
      <w:r>
        <w:rPr>
          <w:rFonts w:ascii="Calibri" w:hAnsi="Calibri"/>
          <w:sz w:val="21"/>
          <w:szCs w:val="21"/>
        </w:rPr>
        <w:t xml:space="preserve">real-time </w:t>
      </w:r>
      <w:r w:rsidRPr="00E23B59">
        <w:rPr>
          <w:rFonts w:ascii="Calibri" w:hAnsi="Calibri"/>
          <w:sz w:val="21"/>
          <w:szCs w:val="21"/>
        </w:rPr>
        <w:t xml:space="preserve">Equipment Dashboard aggregating data from </w:t>
      </w:r>
      <w:r>
        <w:rPr>
          <w:rFonts w:ascii="Calibri" w:hAnsi="Calibri"/>
          <w:sz w:val="21"/>
          <w:szCs w:val="21"/>
        </w:rPr>
        <w:t>several disparate systems and using predictive a</w:t>
      </w:r>
      <w:r w:rsidRPr="00E23B59">
        <w:rPr>
          <w:rFonts w:ascii="Calibri" w:hAnsi="Calibri"/>
          <w:sz w:val="21"/>
          <w:szCs w:val="21"/>
        </w:rPr>
        <w:t>nalytics to monitor equipment health and trigger maintenance workflows</w:t>
      </w:r>
      <w:r>
        <w:rPr>
          <w:rFonts w:ascii="Calibri" w:hAnsi="Calibri"/>
          <w:sz w:val="21"/>
          <w:szCs w:val="21"/>
        </w:rPr>
        <w:t xml:space="preserve"> saving over $65mn/year</w:t>
      </w:r>
    </w:p>
    <w:p w:rsidR="000B2E07" w:rsidRPr="000B2E07" w:rsidRDefault="00BE3FD4" w:rsidP="000B2E07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9D0294">
        <w:rPr>
          <w:rFonts w:ascii="Calibri" w:hAnsi="Calibri"/>
          <w:sz w:val="21"/>
          <w:szCs w:val="21"/>
        </w:rPr>
        <w:t>Planned and owned Release Management activities</w:t>
      </w:r>
      <w:r w:rsidR="00AE6234">
        <w:rPr>
          <w:rFonts w:ascii="Calibri" w:hAnsi="Calibri"/>
          <w:sz w:val="21"/>
          <w:szCs w:val="21"/>
        </w:rPr>
        <w:t xml:space="preserve"> - </w:t>
      </w:r>
      <w:r w:rsidRPr="009D0294">
        <w:rPr>
          <w:rFonts w:ascii="Calibri" w:hAnsi="Calibri"/>
          <w:sz w:val="21"/>
          <w:szCs w:val="21"/>
        </w:rPr>
        <w:t>deployments, authoring release notes, coordinating User Acceptance Testing (UAT), delivering product training, and stakeholder communication</w:t>
      </w:r>
    </w:p>
    <w:p w:rsidR="00A92813" w:rsidRDefault="00A92813" w:rsidP="00B13024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</w:p>
    <w:p w:rsidR="00B13024" w:rsidRDefault="00B13024" w:rsidP="00B13024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  <w:r w:rsidRPr="006E73BE">
        <w:rPr>
          <w:rFonts w:ascii="Calibri" w:hAnsi="Calibri"/>
          <w:b/>
          <w:sz w:val="23"/>
          <w:szCs w:val="23"/>
        </w:rPr>
        <w:t>TECHNICAL SKILLS</w:t>
      </w:r>
      <w:r>
        <w:rPr>
          <w:rFonts w:ascii="Calibri" w:hAnsi="Calibri"/>
          <w:b/>
          <w:sz w:val="23"/>
          <w:szCs w:val="23"/>
        </w:rPr>
        <w:t xml:space="preserve"> </w:t>
      </w:r>
    </w:p>
    <w:p w:rsidR="003E038F" w:rsidRPr="00E46AA0" w:rsidRDefault="00A92813" w:rsidP="003E038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Programming </w:t>
      </w:r>
      <w:r w:rsidR="003E038F" w:rsidRPr="00543A3E">
        <w:rPr>
          <w:rFonts w:ascii="Calibri" w:hAnsi="Calibri"/>
          <w:b/>
          <w:sz w:val="21"/>
          <w:szCs w:val="21"/>
        </w:rPr>
        <w:t>Languages</w:t>
      </w:r>
      <w:r w:rsidR="003E038F">
        <w:rPr>
          <w:rFonts w:ascii="Calibri" w:hAnsi="Calibri"/>
          <w:b/>
          <w:sz w:val="21"/>
          <w:szCs w:val="21"/>
        </w:rPr>
        <w:t xml:space="preserve">: </w:t>
      </w:r>
      <w:r w:rsidR="003E038F">
        <w:rPr>
          <w:rFonts w:ascii="Calibri" w:hAnsi="Calibri"/>
          <w:sz w:val="21"/>
          <w:szCs w:val="21"/>
        </w:rPr>
        <w:t>C#</w:t>
      </w:r>
      <w:r w:rsidR="003E038F" w:rsidRPr="00543A3E">
        <w:rPr>
          <w:rFonts w:ascii="Calibri" w:hAnsi="Calibri"/>
          <w:sz w:val="21"/>
          <w:szCs w:val="21"/>
        </w:rPr>
        <w:t xml:space="preserve">, JavaScript, </w:t>
      </w:r>
      <w:r w:rsidR="003E038F">
        <w:rPr>
          <w:rFonts w:ascii="Calibri" w:hAnsi="Calibri"/>
          <w:sz w:val="21"/>
          <w:szCs w:val="21"/>
        </w:rPr>
        <w:t xml:space="preserve">jQuery, </w:t>
      </w:r>
      <w:r w:rsidR="003E038F" w:rsidRPr="00543A3E">
        <w:rPr>
          <w:rFonts w:ascii="Calibri" w:hAnsi="Calibri"/>
          <w:sz w:val="21"/>
          <w:szCs w:val="21"/>
        </w:rPr>
        <w:t>HTML</w:t>
      </w:r>
      <w:r w:rsidR="003E038F">
        <w:rPr>
          <w:rFonts w:ascii="Calibri" w:hAnsi="Calibri"/>
          <w:sz w:val="21"/>
          <w:szCs w:val="21"/>
        </w:rPr>
        <w:t xml:space="preserve">, </w:t>
      </w:r>
      <w:r w:rsidR="003E038F" w:rsidRPr="00543A3E">
        <w:rPr>
          <w:rFonts w:ascii="Calibri" w:hAnsi="Calibri"/>
          <w:sz w:val="21"/>
          <w:szCs w:val="21"/>
        </w:rPr>
        <w:t>CSS</w:t>
      </w:r>
      <w:r w:rsidR="003E038F">
        <w:rPr>
          <w:rFonts w:ascii="Calibri" w:hAnsi="Calibri"/>
          <w:sz w:val="21"/>
          <w:szCs w:val="21"/>
        </w:rPr>
        <w:t>, XML</w:t>
      </w:r>
    </w:p>
    <w:p w:rsidR="003E038F" w:rsidRPr="00E46AA0" w:rsidRDefault="003E038F" w:rsidP="003E038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9F3464">
        <w:rPr>
          <w:rFonts w:ascii="Calibri" w:hAnsi="Calibri"/>
          <w:b/>
          <w:sz w:val="21"/>
          <w:szCs w:val="21"/>
        </w:rPr>
        <w:t xml:space="preserve">Databases: </w:t>
      </w:r>
      <w:r>
        <w:rPr>
          <w:rFonts w:ascii="Calibri" w:hAnsi="Calibri"/>
          <w:sz w:val="21"/>
          <w:szCs w:val="21"/>
        </w:rPr>
        <w:t>Microsoft SQL Server, Postgres, Oracle</w:t>
      </w:r>
    </w:p>
    <w:p w:rsidR="00A92813" w:rsidRPr="00A92813" w:rsidRDefault="00A92813" w:rsidP="003E038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A92813">
        <w:rPr>
          <w:rFonts w:ascii="Calibri" w:hAnsi="Calibri"/>
          <w:b/>
          <w:sz w:val="21"/>
          <w:szCs w:val="21"/>
        </w:rPr>
        <w:t>Project Management:</w:t>
      </w:r>
      <w:r>
        <w:rPr>
          <w:rFonts w:ascii="Calibri" w:hAnsi="Calibri"/>
          <w:sz w:val="21"/>
          <w:szCs w:val="21"/>
        </w:rPr>
        <w:t xml:space="preserve"> Agile SCRUM </w:t>
      </w:r>
    </w:p>
    <w:p w:rsidR="003E038F" w:rsidRPr="000A029F" w:rsidRDefault="003E038F" w:rsidP="003E038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0A029F">
        <w:rPr>
          <w:rFonts w:ascii="Calibri" w:hAnsi="Calibri"/>
          <w:b/>
          <w:sz w:val="21"/>
          <w:szCs w:val="21"/>
        </w:rPr>
        <w:t>DevOps:</w:t>
      </w:r>
      <w:r>
        <w:rPr>
          <w:rFonts w:ascii="Calibri" w:hAnsi="Calibri"/>
          <w:sz w:val="21"/>
          <w:szCs w:val="21"/>
        </w:rPr>
        <w:t xml:space="preserve"> </w:t>
      </w:r>
      <w:r w:rsidR="00A92813" w:rsidRPr="000A029F">
        <w:rPr>
          <w:rFonts w:ascii="Calibri" w:hAnsi="Calibri"/>
          <w:sz w:val="21"/>
          <w:szCs w:val="21"/>
        </w:rPr>
        <w:t xml:space="preserve">Bamboo, Jenkins, Splunk, </w:t>
      </w:r>
      <w:r w:rsidR="00A92813">
        <w:rPr>
          <w:rFonts w:ascii="Calibri" w:hAnsi="Calibri"/>
          <w:sz w:val="21"/>
          <w:szCs w:val="21"/>
        </w:rPr>
        <w:t xml:space="preserve">NewRelic, Artifactory, </w:t>
      </w:r>
      <w:r>
        <w:rPr>
          <w:rFonts w:ascii="Calibri" w:hAnsi="Calibri"/>
          <w:sz w:val="21"/>
          <w:szCs w:val="21"/>
        </w:rPr>
        <w:t>TFS, Gi</w:t>
      </w:r>
      <w:r w:rsidR="00A92813">
        <w:rPr>
          <w:rFonts w:ascii="Calibri" w:hAnsi="Calibri"/>
          <w:sz w:val="21"/>
          <w:szCs w:val="21"/>
        </w:rPr>
        <w:t>t, Mercurial, nAnt, PowerShell</w:t>
      </w:r>
    </w:p>
    <w:p w:rsidR="000A029F" w:rsidRPr="00B3249E" w:rsidRDefault="00C02F3C" w:rsidP="00B3249E">
      <w:pPr>
        <w:widowControl w:val="0"/>
        <w:tabs>
          <w:tab w:val="right" w:pos="9450"/>
        </w:tabs>
        <w:adjustRightInd w:val="0"/>
        <w:spacing w:line="216" w:lineRule="auto"/>
        <w:ind w:left="270"/>
        <w:jc w:val="both"/>
        <w:textAlignment w:val="baseline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</w:r>
    </w:p>
    <w:p w:rsidR="000A029F" w:rsidRDefault="000A029F" w:rsidP="00671742">
      <w:pPr>
        <w:tabs>
          <w:tab w:val="left" w:pos="360"/>
        </w:tabs>
        <w:rPr>
          <w:rFonts w:asciiTheme="minorHAnsi" w:hAnsiTheme="minorHAnsi"/>
          <w:b/>
          <w:sz w:val="22"/>
          <w:szCs w:val="21"/>
        </w:rPr>
      </w:pPr>
      <w:r w:rsidRPr="00C81652">
        <w:rPr>
          <w:rFonts w:asciiTheme="minorHAnsi" w:hAnsiTheme="minorHAnsi"/>
          <w:b/>
          <w:sz w:val="22"/>
          <w:szCs w:val="21"/>
        </w:rPr>
        <w:t>EDUCATION</w:t>
      </w:r>
      <w:r w:rsidR="00C15778">
        <w:rPr>
          <w:rFonts w:asciiTheme="minorHAnsi" w:hAnsiTheme="minorHAnsi"/>
          <w:b/>
          <w:sz w:val="22"/>
          <w:szCs w:val="21"/>
        </w:rPr>
        <w:t xml:space="preserve"> </w:t>
      </w:r>
      <w:r w:rsidR="00A92813">
        <w:rPr>
          <w:rFonts w:asciiTheme="minorHAnsi" w:hAnsiTheme="minorHAnsi"/>
          <w:b/>
          <w:sz w:val="22"/>
          <w:szCs w:val="21"/>
        </w:rPr>
        <w:t xml:space="preserve">S </w:t>
      </w:r>
    </w:p>
    <w:p w:rsidR="00781631" w:rsidRDefault="00A92813" w:rsidP="00B13024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Bachelor of Engineering in </w:t>
      </w:r>
      <w:r w:rsidR="000A029F" w:rsidRPr="0091770D">
        <w:rPr>
          <w:rFonts w:asciiTheme="minorHAnsi" w:hAnsiTheme="minorHAnsi"/>
          <w:sz w:val="21"/>
          <w:szCs w:val="21"/>
        </w:rPr>
        <w:t>Electronics &amp; Communic</w:t>
      </w:r>
      <w:r>
        <w:rPr>
          <w:rFonts w:asciiTheme="minorHAnsi" w:hAnsiTheme="minorHAnsi"/>
          <w:sz w:val="21"/>
          <w:szCs w:val="21"/>
        </w:rPr>
        <w:t>ations, Anna University, India</w:t>
      </w:r>
      <w:r w:rsidR="00215A31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  <w:t xml:space="preserve">         </w:t>
      </w:r>
      <w:r w:rsidRPr="00A92813">
        <w:rPr>
          <w:rFonts w:asciiTheme="minorHAnsi" w:hAnsiTheme="minorHAnsi"/>
          <w:b/>
          <w:sz w:val="21"/>
          <w:szCs w:val="21"/>
        </w:rPr>
        <w:t>2005</w:t>
      </w:r>
    </w:p>
    <w:p w:rsidR="00B3249E" w:rsidRDefault="00B3249E" w:rsidP="00B3249E">
      <w:pPr>
        <w:widowControl w:val="0"/>
        <w:tabs>
          <w:tab w:val="num" w:pos="1080"/>
        </w:tabs>
        <w:adjustRightInd w:val="0"/>
        <w:spacing w:after="80"/>
        <w:jc w:val="both"/>
        <w:textAlignment w:val="baseline"/>
        <w:rPr>
          <w:rFonts w:asciiTheme="minorHAnsi" w:hAnsiTheme="minorHAnsi"/>
          <w:sz w:val="21"/>
          <w:szCs w:val="21"/>
        </w:rPr>
      </w:pPr>
    </w:p>
    <w:p w:rsidR="00C15778" w:rsidRDefault="00C15778" w:rsidP="00B3249E">
      <w:pPr>
        <w:widowControl w:val="0"/>
        <w:tabs>
          <w:tab w:val="num" w:pos="1080"/>
        </w:tabs>
        <w:adjustRightInd w:val="0"/>
        <w:spacing w:after="80"/>
        <w:jc w:val="both"/>
        <w:textAlignment w:val="baseline"/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 xml:space="preserve">TRAINING / CERTIFICATIONS </w:t>
      </w:r>
    </w:p>
    <w:p w:rsidR="00C15778" w:rsidRPr="00C15778" w:rsidRDefault="00C15778" w:rsidP="00C15778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 w:line="216" w:lineRule="auto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671742">
        <w:rPr>
          <w:rFonts w:asciiTheme="minorHAnsi" w:hAnsiTheme="minorHAnsi"/>
          <w:sz w:val="21"/>
          <w:szCs w:val="21"/>
        </w:rPr>
        <w:t>Managing Without</w:t>
      </w:r>
      <w:r>
        <w:rPr>
          <w:rFonts w:asciiTheme="minorHAnsi" w:hAnsiTheme="minorHAnsi"/>
          <w:sz w:val="21"/>
          <w:szCs w:val="21"/>
        </w:rPr>
        <w:t xml:space="preserve"> Authority, University of Texas, </w:t>
      </w:r>
      <w:r w:rsidRPr="00671742">
        <w:rPr>
          <w:rFonts w:asciiTheme="minorHAnsi" w:hAnsiTheme="minorHAnsi"/>
          <w:sz w:val="21"/>
          <w:szCs w:val="21"/>
        </w:rPr>
        <w:t>Austin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  <w:t xml:space="preserve">         </w:t>
      </w:r>
    </w:p>
    <w:p w:rsidR="00C15778" w:rsidRPr="00C15778" w:rsidRDefault="00C15778" w:rsidP="00C15778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 w:line="216" w:lineRule="auto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C15778">
        <w:rPr>
          <w:rFonts w:asciiTheme="minorHAnsi" w:hAnsiTheme="minorHAnsi"/>
          <w:sz w:val="21"/>
          <w:szCs w:val="21"/>
        </w:rPr>
        <w:t xml:space="preserve">Microsoft Certified Technology Specialist  </w:t>
      </w:r>
    </w:p>
    <w:p w:rsidR="00C15778" w:rsidRDefault="00C15778" w:rsidP="00B3249E">
      <w:pPr>
        <w:widowControl w:val="0"/>
        <w:tabs>
          <w:tab w:val="num" w:pos="1080"/>
        </w:tabs>
        <w:adjustRightInd w:val="0"/>
        <w:spacing w:after="80"/>
        <w:jc w:val="both"/>
        <w:textAlignment w:val="baseline"/>
        <w:rPr>
          <w:rFonts w:asciiTheme="minorHAnsi" w:hAnsiTheme="minorHAnsi"/>
          <w:sz w:val="21"/>
          <w:szCs w:val="21"/>
        </w:rPr>
      </w:pPr>
    </w:p>
    <w:p w:rsidR="00B3249E" w:rsidRPr="003D5CA2" w:rsidRDefault="00A92813" w:rsidP="00B3249E">
      <w:pPr>
        <w:tabs>
          <w:tab w:val="left" w:pos="360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AWARDS</w:t>
      </w:r>
    </w:p>
    <w:p w:rsidR="003E038F" w:rsidRPr="00671742" w:rsidRDefault="00A92813" w:rsidP="003E038F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‘</w:t>
      </w:r>
      <w:r w:rsidR="003E038F" w:rsidRPr="00671742">
        <w:rPr>
          <w:rFonts w:ascii="Calibri" w:hAnsi="Calibri"/>
          <w:sz w:val="21"/>
          <w:szCs w:val="21"/>
        </w:rPr>
        <w:t>Cheers</w:t>
      </w:r>
      <w:r>
        <w:rPr>
          <w:rFonts w:ascii="Calibri" w:hAnsi="Calibri"/>
          <w:sz w:val="21"/>
          <w:szCs w:val="21"/>
        </w:rPr>
        <w:t xml:space="preserve"> -</w:t>
      </w:r>
      <w:r w:rsidR="003E038F" w:rsidRPr="00671742">
        <w:rPr>
          <w:rFonts w:ascii="Calibri" w:hAnsi="Calibri"/>
          <w:sz w:val="21"/>
          <w:szCs w:val="21"/>
        </w:rPr>
        <w:t xml:space="preserve"> Recognition for Excellence</w:t>
      </w:r>
      <w:r>
        <w:rPr>
          <w:rFonts w:ascii="Calibri" w:hAnsi="Calibri"/>
          <w:sz w:val="21"/>
          <w:szCs w:val="21"/>
        </w:rPr>
        <w:t>’</w:t>
      </w:r>
      <w:r w:rsidR="003E038F" w:rsidRPr="00671742">
        <w:rPr>
          <w:rFonts w:ascii="Calibri" w:hAnsi="Calibri"/>
          <w:sz w:val="21"/>
          <w:szCs w:val="21"/>
        </w:rPr>
        <w:t xml:space="preserve"> Award from Chevron</w:t>
      </w:r>
    </w:p>
    <w:p w:rsidR="00B3249E" w:rsidRPr="003E038F" w:rsidRDefault="00B3249E" w:rsidP="003E038F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671742">
        <w:rPr>
          <w:rFonts w:ascii="Calibri" w:hAnsi="Calibri"/>
          <w:sz w:val="21"/>
          <w:szCs w:val="21"/>
        </w:rPr>
        <w:t xml:space="preserve">Team Performance Award for leading the best project team at L&amp;T Infotech </w:t>
      </w:r>
    </w:p>
    <w:sectPr w:rsidR="00B3249E" w:rsidRPr="003E038F" w:rsidSect="001003DD">
      <w:headerReference w:type="default" r:id="rId13"/>
      <w:footerReference w:type="default" r:id="rId14"/>
      <w:pgSz w:w="12242" w:h="15842" w:code="1"/>
      <w:pgMar w:top="720" w:right="922" w:bottom="720" w:left="907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95" w:rsidRDefault="00145795">
      <w:r>
        <w:separator/>
      </w:r>
    </w:p>
  </w:endnote>
  <w:endnote w:type="continuationSeparator" w:id="0">
    <w:p w:rsidR="00145795" w:rsidRDefault="0014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8388"/>
      <w:gridCol w:w="1516"/>
    </w:tblGrid>
    <w:tr w:rsidR="0016705D" w:rsidRPr="00F81DAB" w:rsidTr="00F73BB1">
      <w:tc>
        <w:tcPr>
          <w:tcW w:w="838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6705D" w:rsidRPr="006B6B18" w:rsidRDefault="0016705D" w:rsidP="00F73BB1">
          <w:pPr>
            <w:autoSpaceDE w:val="0"/>
            <w:autoSpaceDN w:val="0"/>
            <w:adjustRightInd w:val="0"/>
            <w:spacing w:line="260" w:lineRule="exact"/>
            <w:rPr>
              <w:rFonts w:ascii="Trebuchet MS" w:hAnsi="Trebuchet MS" w:cs="Arial"/>
              <w:color w:val="000000"/>
            </w:rPr>
          </w:pPr>
        </w:p>
      </w:tc>
      <w:tc>
        <w:tcPr>
          <w:tcW w:w="15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6705D" w:rsidRPr="006B6B18" w:rsidRDefault="0016705D" w:rsidP="00F73BB1">
          <w:pPr>
            <w:autoSpaceDE w:val="0"/>
            <w:autoSpaceDN w:val="0"/>
            <w:adjustRightInd w:val="0"/>
            <w:spacing w:line="260" w:lineRule="exact"/>
            <w:jc w:val="right"/>
            <w:rPr>
              <w:rFonts w:ascii="Trebuchet MS" w:hAnsi="Trebuchet MS" w:cs="Arial"/>
              <w:color w:val="000000"/>
            </w:rPr>
          </w:pPr>
          <w:r w:rsidRPr="0091770D">
            <w:rPr>
              <w:rFonts w:ascii="Trebuchet MS" w:hAnsi="Trebuchet MS" w:cs="Arial"/>
              <w:color w:val="000000"/>
              <w:sz w:val="18"/>
            </w:rPr>
            <w:t xml:space="preserve">Page 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begin"/>
          </w:r>
          <w:r w:rsidRPr="0091770D">
            <w:rPr>
              <w:rFonts w:ascii="Trebuchet MS" w:hAnsi="Trebuchet MS" w:cs="Arial"/>
              <w:color w:val="000000"/>
              <w:sz w:val="18"/>
            </w:rPr>
            <w:instrText xml:space="preserve"> PAGE </w:instrTex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separate"/>
          </w:r>
          <w:r w:rsidR="00314CDD">
            <w:rPr>
              <w:rFonts w:ascii="Trebuchet MS" w:hAnsi="Trebuchet MS" w:cs="Arial"/>
              <w:noProof/>
              <w:color w:val="000000"/>
              <w:sz w:val="18"/>
            </w:rPr>
            <w:t>2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end"/>
          </w:r>
          <w:r w:rsidRPr="0091770D">
            <w:rPr>
              <w:rFonts w:ascii="Trebuchet MS" w:hAnsi="Trebuchet MS" w:cs="Arial"/>
              <w:color w:val="000000"/>
              <w:sz w:val="18"/>
            </w:rPr>
            <w:t xml:space="preserve"> of 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begin"/>
          </w:r>
          <w:r w:rsidRPr="0091770D">
            <w:rPr>
              <w:rFonts w:ascii="Trebuchet MS" w:hAnsi="Trebuchet MS" w:cs="Arial"/>
              <w:color w:val="000000"/>
              <w:sz w:val="18"/>
            </w:rPr>
            <w:instrText xml:space="preserve"> NUMPAGES </w:instrTex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separate"/>
          </w:r>
          <w:r w:rsidR="00CE1313">
            <w:rPr>
              <w:rFonts w:ascii="Trebuchet MS" w:hAnsi="Trebuchet MS" w:cs="Arial"/>
              <w:noProof/>
              <w:color w:val="000000"/>
              <w:sz w:val="18"/>
            </w:rPr>
            <w:t>1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end"/>
          </w:r>
        </w:p>
      </w:tc>
    </w:tr>
  </w:tbl>
  <w:p w:rsidR="0016705D" w:rsidRPr="00F81DAB" w:rsidRDefault="0016705D" w:rsidP="00F81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95" w:rsidRDefault="00145795">
      <w:r>
        <w:separator/>
      </w:r>
    </w:p>
  </w:footnote>
  <w:footnote w:type="continuationSeparator" w:id="0">
    <w:p w:rsidR="00145795" w:rsidRDefault="00145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05D" w:rsidRPr="00E00384" w:rsidRDefault="0016705D" w:rsidP="009D0294">
    <w:pPr>
      <w:tabs>
        <w:tab w:val="left" w:pos="360"/>
      </w:tabs>
      <w:spacing w:line="276" w:lineRule="auto"/>
      <w:rPr>
        <w:rFonts w:ascii="Calibri" w:hAnsi="Calibri"/>
        <w:b/>
        <w:sz w:val="36"/>
        <w:szCs w:val="22"/>
      </w:rPr>
    </w:pPr>
    <w:r>
      <w:rPr>
        <w:rFonts w:ascii="Calibri" w:hAnsi="Calibri"/>
        <w:b/>
        <w:noProof/>
        <w:sz w:val="32"/>
        <w:szCs w:val="22"/>
      </w:rPr>
      <w:drawing>
        <wp:anchor distT="0" distB="0" distL="114300" distR="114300" simplePos="0" relativeHeight="251660288" behindDoc="0" locked="0" layoutInCell="1" allowOverlap="1" wp14:anchorId="2B8F5C77" wp14:editId="35DAFC0D">
          <wp:simplePos x="0" y="0"/>
          <wp:positionH relativeFrom="column">
            <wp:posOffset>5822315</wp:posOffset>
          </wp:positionH>
          <wp:positionV relativeFrom="paragraph">
            <wp:posOffset>-70485</wp:posOffset>
          </wp:positionV>
          <wp:extent cx="714195" cy="517585"/>
          <wp:effectExtent l="0" t="0" r="0" b="0"/>
          <wp:wrapNone/>
          <wp:docPr id="9" name="Picture 2" descr="C:\Users\RahulBhansali\Documents\My Data\Professional\Profile\Certifications\MCTS_Logo\MCTS(rgb)_5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hulBhansali\Documents\My Data\Professional\Profile\Certifications\MCTS_Logo\MCTS(rgb)_513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67417"/>
                  <a:stretch>
                    <a:fillRect/>
                  </a:stretch>
                </pic:blipFill>
                <pic:spPr bwMode="auto">
                  <a:xfrm>
                    <a:off x="0" y="0"/>
                    <a:ext cx="714195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7F59">
      <w:rPr>
        <w:rFonts w:ascii="Calibri" w:hAnsi="Calibri"/>
        <w:b/>
        <w:sz w:val="32"/>
        <w:szCs w:val="22"/>
      </w:rPr>
      <w:t>RAHUL  BHANSALI</w:t>
    </w:r>
  </w:p>
  <w:p w:rsidR="0016705D" w:rsidRPr="001239F0" w:rsidRDefault="0016705D" w:rsidP="009D0294">
    <w:pPr>
      <w:tabs>
        <w:tab w:val="left" w:pos="360"/>
        <w:tab w:val="center" w:pos="5206"/>
      </w:tabs>
      <w:rPr>
        <w:rFonts w:ascii="Trebuchet MS" w:hAnsi="Trebuchet MS"/>
        <w:sz w:val="18"/>
        <w:szCs w:val="19"/>
      </w:rPr>
    </w:pPr>
    <w:r>
      <w:rPr>
        <w:rStyle w:val="vanity-name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ab/>
    </w:r>
  </w:p>
  <w:p w:rsidR="0016705D" w:rsidRDefault="0016705D" w:rsidP="009D0294">
    <w:pPr>
      <w:pStyle w:val="BodyTextIndent"/>
      <w:tabs>
        <w:tab w:val="clear" w:pos="252"/>
      </w:tabs>
      <w:spacing w:line="240" w:lineRule="auto"/>
      <w:ind w:left="270" w:hanging="2160"/>
      <w:jc w:val="left"/>
      <w:rPr>
        <w:rFonts w:ascii="Trebuchet MS" w:hAnsi="Trebuchet MS"/>
        <w:b/>
        <w:szCs w:val="24"/>
      </w:rPr>
    </w:pPr>
    <w:r>
      <w:rPr>
        <w:rFonts w:ascii="Trebuchet MS" w:hAnsi="Trebuchet MS"/>
        <w:b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448C1" wp14:editId="1867D946">
              <wp:simplePos x="0" y="0"/>
              <wp:positionH relativeFrom="margin">
                <wp:posOffset>0</wp:posOffset>
              </wp:positionH>
              <wp:positionV relativeFrom="paragraph">
                <wp:posOffset>71755</wp:posOffset>
              </wp:positionV>
              <wp:extent cx="6614160" cy="45719"/>
              <wp:effectExtent l="0" t="19050" r="53340" b="50165"/>
              <wp:wrapNone/>
              <wp:docPr id="8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45719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FCE79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981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5.65pt;width:520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" strokecolor="#fce79a" strokeweight="4pt">
              <w10:wrap anchorx="margin"/>
            </v:shape>
          </w:pict>
        </mc:Fallback>
      </mc:AlternateContent>
    </w:r>
  </w:p>
  <w:p w:rsidR="0016705D" w:rsidRDefault="0016705D" w:rsidP="00C544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62C"/>
    <w:multiLevelType w:val="hybridMultilevel"/>
    <w:tmpl w:val="18DACB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611637B"/>
    <w:multiLevelType w:val="multilevel"/>
    <w:tmpl w:val="6DFCB8E0"/>
    <w:numStyleLink w:val="Style1"/>
  </w:abstractNum>
  <w:abstractNum w:abstractNumId="2" w15:restartNumberingAfterBreak="0">
    <w:nsid w:val="08240C26"/>
    <w:multiLevelType w:val="hybridMultilevel"/>
    <w:tmpl w:val="66CE5C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A0334"/>
    <w:multiLevelType w:val="hybridMultilevel"/>
    <w:tmpl w:val="33825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77C81"/>
    <w:multiLevelType w:val="hybridMultilevel"/>
    <w:tmpl w:val="46DCB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A7BF6"/>
    <w:multiLevelType w:val="hybridMultilevel"/>
    <w:tmpl w:val="DBF28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474F"/>
    <w:multiLevelType w:val="hybridMultilevel"/>
    <w:tmpl w:val="B3348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7F1C49"/>
    <w:multiLevelType w:val="hybridMultilevel"/>
    <w:tmpl w:val="A2F64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4E55A4"/>
    <w:multiLevelType w:val="hybridMultilevel"/>
    <w:tmpl w:val="7B887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8489D"/>
    <w:multiLevelType w:val="singleLevel"/>
    <w:tmpl w:val="C6B242AA"/>
    <w:lvl w:ilvl="0">
      <w:start w:val="1"/>
      <w:numFmt w:val="bullet"/>
      <w:pStyle w:val="CVheading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6A3A5D"/>
    <w:multiLevelType w:val="hybridMultilevel"/>
    <w:tmpl w:val="77243A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45EB00DE"/>
    <w:multiLevelType w:val="hybridMultilevel"/>
    <w:tmpl w:val="D612123E"/>
    <w:lvl w:ilvl="0" w:tplc="48A08E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33670A"/>
    <w:multiLevelType w:val="hybridMultilevel"/>
    <w:tmpl w:val="6DFCB8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B04756"/>
    <w:multiLevelType w:val="hybridMultilevel"/>
    <w:tmpl w:val="F036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B30D0"/>
    <w:multiLevelType w:val="hybridMultilevel"/>
    <w:tmpl w:val="26420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66CFB"/>
    <w:multiLevelType w:val="multilevel"/>
    <w:tmpl w:val="6DFCB8E0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042FC4"/>
    <w:multiLevelType w:val="hybridMultilevel"/>
    <w:tmpl w:val="6CB87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985307"/>
    <w:multiLevelType w:val="hybridMultilevel"/>
    <w:tmpl w:val="E23A4FC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6CAA72F0"/>
    <w:multiLevelType w:val="hybridMultilevel"/>
    <w:tmpl w:val="F86E2546"/>
    <w:lvl w:ilvl="0" w:tplc="628ADC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E28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AE0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EDB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8D3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0E0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1D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8DF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0A8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B57C7"/>
    <w:multiLevelType w:val="hybridMultilevel"/>
    <w:tmpl w:val="598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A10E6"/>
    <w:multiLevelType w:val="hybridMultilevel"/>
    <w:tmpl w:val="564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1772D"/>
    <w:multiLevelType w:val="hybridMultilevel"/>
    <w:tmpl w:val="4F62F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44F63"/>
    <w:multiLevelType w:val="multilevel"/>
    <w:tmpl w:val="CF5699BA"/>
    <w:lvl w:ilvl="0">
      <w:start w:val="1"/>
      <w:numFmt w:val="bullet"/>
      <w:pStyle w:val="Bullet"/>
      <w:lvlText w:val=""/>
      <w:lvlJc w:val="left"/>
      <w:pPr>
        <w:tabs>
          <w:tab w:val="num" w:pos="936"/>
        </w:tabs>
        <w:ind w:left="792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24"/>
        </w:tabs>
        <w:ind w:left="1080" w:hanging="21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84"/>
        </w:tabs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</w:abstractNum>
  <w:abstractNum w:abstractNumId="23" w15:restartNumberingAfterBreak="0">
    <w:nsid w:val="7323568F"/>
    <w:multiLevelType w:val="hybridMultilevel"/>
    <w:tmpl w:val="00262A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782E3FB7"/>
    <w:multiLevelType w:val="hybridMultilevel"/>
    <w:tmpl w:val="8B56F5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 w15:restartNumberingAfterBreak="0">
    <w:nsid w:val="79FF7866"/>
    <w:multiLevelType w:val="hybridMultilevel"/>
    <w:tmpl w:val="7CF08E84"/>
    <w:lvl w:ilvl="0" w:tplc="48A08E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D59E6"/>
    <w:multiLevelType w:val="multilevel"/>
    <w:tmpl w:val="18D4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3"/>
  </w:num>
  <w:num w:numId="5">
    <w:abstractNumId w:val="12"/>
  </w:num>
  <w:num w:numId="6">
    <w:abstractNumId w:val="26"/>
  </w:num>
  <w:num w:numId="7">
    <w:abstractNumId w:val="5"/>
  </w:num>
  <w:num w:numId="8">
    <w:abstractNumId w:val="2"/>
  </w:num>
  <w:num w:numId="9">
    <w:abstractNumId w:val="21"/>
  </w:num>
  <w:num w:numId="10">
    <w:abstractNumId w:val="10"/>
  </w:num>
  <w:num w:numId="11">
    <w:abstractNumId w:val="0"/>
  </w:num>
  <w:num w:numId="12">
    <w:abstractNumId w:val="23"/>
  </w:num>
  <w:num w:numId="13">
    <w:abstractNumId w:val="24"/>
  </w:num>
  <w:num w:numId="14">
    <w:abstractNumId w:val="20"/>
  </w:num>
  <w:num w:numId="15">
    <w:abstractNumId w:val="18"/>
  </w:num>
  <w:num w:numId="16">
    <w:abstractNumId w:val="14"/>
  </w:num>
  <w:num w:numId="17">
    <w:abstractNumId w:val="17"/>
  </w:num>
  <w:num w:numId="18">
    <w:abstractNumId w:val="19"/>
  </w:num>
  <w:num w:numId="19">
    <w:abstractNumId w:val="16"/>
  </w:num>
  <w:num w:numId="20">
    <w:abstractNumId w:val="11"/>
  </w:num>
  <w:num w:numId="21">
    <w:abstractNumId w:val="6"/>
  </w:num>
  <w:num w:numId="22">
    <w:abstractNumId w:val="25"/>
  </w:num>
  <w:num w:numId="23">
    <w:abstractNumId w:val="7"/>
  </w:num>
  <w:num w:numId="24">
    <w:abstractNumId w:val="4"/>
  </w:num>
  <w:num w:numId="25">
    <w:abstractNumId w:val="15"/>
  </w:num>
  <w:num w:numId="2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27">
    <w:abstractNumId w:val="13"/>
  </w:num>
  <w:num w:numId="2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FC"/>
    <w:rsid w:val="00001A7F"/>
    <w:rsid w:val="0000455A"/>
    <w:rsid w:val="00007536"/>
    <w:rsid w:val="00012C02"/>
    <w:rsid w:val="00016DED"/>
    <w:rsid w:val="00021280"/>
    <w:rsid w:val="000236DB"/>
    <w:rsid w:val="00030A08"/>
    <w:rsid w:val="00032800"/>
    <w:rsid w:val="00032E5C"/>
    <w:rsid w:val="000376C3"/>
    <w:rsid w:val="0004212E"/>
    <w:rsid w:val="00050D76"/>
    <w:rsid w:val="000542EF"/>
    <w:rsid w:val="00060684"/>
    <w:rsid w:val="00063E94"/>
    <w:rsid w:val="00064C81"/>
    <w:rsid w:val="00066459"/>
    <w:rsid w:val="00075061"/>
    <w:rsid w:val="000763AF"/>
    <w:rsid w:val="00076806"/>
    <w:rsid w:val="00076C44"/>
    <w:rsid w:val="00081919"/>
    <w:rsid w:val="000820FD"/>
    <w:rsid w:val="00085565"/>
    <w:rsid w:val="00086BFD"/>
    <w:rsid w:val="00090573"/>
    <w:rsid w:val="00092F9E"/>
    <w:rsid w:val="000A029F"/>
    <w:rsid w:val="000A1F64"/>
    <w:rsid w:val="000A561B"/>
    <w:rsid w:val="000A611A"/>
    <w:rsid w:val="000A62F7"/>
    <w:rsid w:val="000A6499"/>
    <w:rsid w:val="000A76B6"/>
    <w:rsid w:val="000B2E07"/>
    <w:rsid w:val="000B3178"/>
    <w:rsid w:val="000B5CC3"/>
    <w:rsid w:val="000B5F1C"/>
    <w:rsid w:val="000C0121"/>
    <w:rsid w:val="000C15C8"/>
    <w:rsid w:val="000C3EDE"/>
    <w:rsid w:val="000C7C4F"/>
    <w:rsid w:val="000D5360"/>
    <w:rsid w:val="000D74A9"/>
    <w:rsid w:val="000E2031"/>
    <w:rsid w:val="000E23DA"/>
    <w:rsid w:val="000E34F6"/>
    <w:rsid w:val="000E4844"/>
    <w:rsid w:val="000E75B7"/>
    <w:rsid w:val="000F06E3"/>
    <w:rsid w:val="000F716B"/>
    <w:rsid w:val="001003DD"/>
    <w:rsid w:val="0011329A"/>
    <w:rsid w:val="0011341A"/>
    <w:rsid w:val="00115504"/>
    <w:rsid w:val="00115AB3"/>
    <w:rsid w:val="001218B4"/>
    <w:rsid w:val="001239F0"/>
    <w:rsid w:val="00126F5E"/>
    <w:rsid w:val="00133767"/>
    <w:rsid w:val="00135537"/>
    <w:rsid w:val="00141AB0"/>
    <w:rsid w:val="001453A8"/>
    <w:rsid w:val="00145795"/>
    <w:rsid w:val="00146021"/>
    <w:rsid w:val="00146117"/>
    <w:rsid w:val="00147EAF"/>
    <w:rsid w:val="00153528"/>
    <w:rsid w:val="001555AE"/>
    <w:rsid w:val="00156AB9"/>
    <w:rsid w:val="001665B2"/>
    <w:rsid w:val="0016705D"/>
    <w:rsid w:val="001677CB"/>
    <w:rsid w:val="001725B0"/>
    <w:rsid w:val="00172BFB"/>
    <w:rsid w:val="0018440A"/>
    <w:rsid w:val="00186EBE"/>
    <w:rsid w:val="00190D6C"/>
    <w:rsid w:val="001B22C3"/>
    <w:rsid w:val="001B4918"/>
    <w:rsid w:val="001B4E68"/>
    <w:rsid w:val="001C49C0"/>
    <w:rsid w:val="001C6892"/>
    <w:rsid w:val="001D2DC4"/>
    <w:rsid w:val="001D75AA"/>
    <w:rsid w:val="001D7F59"/>
    <w:rsid w:val="001E23FC"/>
    <w:rsid w:val="001E36E5"/>
    <w:rsid w:val="001E3848"/>
    <w:rsid w:val="001E636B"/>
    <w:rsid w:val="001E6CB3"/>
    <w:rsid w:val="001F4AF6"/>
    <w:rsid w:val="001F6ADA"/>
    <w:rsid w:val="001F7C05"/>
    <w:rsid w:val="00201C11"/>
    <w:rsid w:val="00201ED2"/>
    <w:rsid w:val="00206BBF"/>
    <w:rsid w:val="002074F4"/>
    <w:rsid w:val="00211FC7"/>
    <w:rsid w:val="00212737"/>
    <w:rsid w:val="00212F28"/>
    <w:rsid w:val="00215A31"/>
    <w:rsid w:val="0021614E"/>
    <w:rsid w:val="002218A8"/>
    <w:rsid w:val="002333F7"/>
    <w:rsid w:val="00235EFE"/>
    <w:rsid w:val="00237E22"/>
    <w:rsid w:val="00240017"/>
    <w:rsid w:val="00240DBE"/>
    <w:rsid w:val="002434CF"/>
    <w:rsid w:val="00243977"/>
    <w:rsid w:val="00244056"/>
    <w:rsid w:val="00247FCB"/>
    <w:rsid w:val="0025462D"/>
    <w:rsid w:val="002570D2"/>
    <w:rsid w:val="002616E1"/>
    <w:rsid w:val="00261CEA"/>
    <w:rsid w:val="0026254A"/>
    <w:rsid w:val="00263BAF"/>
    <w:rsid w:val="002703E3"/>
    <w:rsid w:val="00270A2C"/>
    <w:rsid w:val="002712FC"/>
    <w:rsid w:val="00272B5C"/>
    <w:rsid w:val="00273823"/>
    <w:rsid w:val="00275E2D"/>
    <w:rsid w:val="002807CE"/>
    <w:rsid w:val="00280B43"/>
    <w:rsid w:val="00281ABB"/>
    <w:rsid w:val="00284027"/>
    <w:rsid w:val="00293B82"/>
    <w:rsid w:val="00294600"/>
    <w:rsid w:val="002950F7"/>
    <w:rsid w:val="00296B80"/>
    <w:rsid w:val="002A01D2"/>
    <w:rsid w:val="002B22EF"/>
    <w:rsid w:val="002B33FB"/>
    <w:rsid w:val="002B3EA8"/>
    <w:rsid w:val="002B6D1F"/>
    <w:rsid w:val="002C1B15"/>
    <w:rsid w:val="002C2EC8"/>
    <w:rsid w:val="002C3AA0"/>
    <w:rsid w:val="002D00F5"/>
    <w:rsid w:val="002D1524"/>
    <w:rsid w:val="002D2EAC"/>
    <w:rsid w:val="002D3891"/>
    <w:rsid w:val="002D3B26"/>
    <w:rsid w:val="002D7996"/>
    <w:rsid w:val="002E117C"/>
    <w:rsid w:val="002E4D8F"/>
    <w:rsid w:val="002F1F32"/>
    <w:rsid w:val="002F2D21"/>
    <w:rsid w:val="00300B0F"/>
    <w:rsid w:val="00301F70"/>
    <w:rsid w:val="00307199"/>
    <w:rsid w:val="003136CF"/>
    <w:rsid w:val="003142E1"/>
    <w:rsid w:val="00314CDD"/>
    <w:rsid w:val="00315A8B"/>
    <w:rsid w:val="00316447"/>
    <w:rsid w:val="00320193"/>
    <w:rsid w:val="00321125"/>
    <w:rsid w:val="00324BC5"/>
    <w:rsid w:val="00333208"/>
    <w:rsid w:val="003332E8"/>
    <w:rsid w:val="00333C53"/>
    <w:rsid w:val="00334312"/>
    <w:rsid w:val="00337D35"/>
    <w:rsid w:val="00346A48"/>
    <w:rsid w:val="00347646"/>
    <w:rsid w:val="003511D2"/>
    <w:rsid w:val="00352580"/>
    <w:rsid w:val="00355B18"/>
    <w:rsid w:val="003562FC"/>
    <w:rsid w:val="003656A8"/>
    <w:rsid w:val="00372006"/>
    <w:rsid w:val="003729F2"/>
    <w:rsid w:val="00372DDA"/>
    <w:rsid w:val="00377850"/>
    <w:rsid w:val="00380F3E"/>
    <w:rsid w:val="0038490E"/>
    <w:rsid w:val="00387ACF"/>
    <w:rsid w:val="00387FA5"/>
    <w:rsid w:val="00390604"/>
    <w:rsid w:val="00397DAC"/>
    <w:rsid w:val="003A0073"/>
    <w:rsid w:val="003A0DC0"/>
    <w:rsid w:val="003B70AB"/>
    <w:rsid w:val="003C1865"/>
    <w:rsid w:val="003C3C2B"/>
    <w:rsid w:val="003C5653"/>
    <w:rsid w:val="003C5870"/>
    <w:rsid w:val="003D026A"/>
    <w:rsid w:val="003D1213"/>
    <w:rsid w:val="003D1C8E"/>
    <w:rsid w:val="003D376F"/>
    <w:rsid w:val="003D5CA2"/>
    <w:rsid w:val="003E038F"/>
    <w:rsid w:val="003E0AE4"/>
    <w:rsid w:val="003E20E5"/>
    <w:rsid w:val="003E5405"/>
    <w:rsid w:val="003F12DF"/>
    <w:rsid w:val="003F2A68"/>
    <w:rsid w:val="003F33D9"/>
    <w:rsid w:val="00400E58"/>
    <w:rsid w:val="00403263"/>
    <w:rsid w:val="00405FCA"/>
    <w:rsid w:val="00406428"/>
    <w:rsid w:val="00412FDC"/>
    <w:rsid w:val="004137E2"/>
    <w:rsid w:val="00413895"/>
    <w:rsid w:val="00414CF7"/>
    <w:rsid w:val="00416385"/>
    <w:rsid w:val="004209A2"/>
    <w:rsid w:val="00421401"/>
    <w:rsid w:val="00422CAB"/>
    <w:rsid w:val="004306CD"/>
    <w:rsid w:val="00430709"/>
    <w:rsid w:val="00430B55"/>
    <w:rsid w:val="0043111E"/>
    <w:rsid w:val="004352A0"/>
    <w:rsid w:val="00435942"/>
    <w:rsid w:val="00446382"/>
    <w:rsid w:val="004540F4"/>
    <w:rsid w:val="00454ECD"/>
    <w:rsid w:val="00454EDC"/>
    <w:rsid w:val="00455507"/>
    <w:rsid w:val="00456B57"/>
    <w:rsid w:val="0046095A"/>
    <w:rsid w:val="00463319"/>
    <w:rsid w:val="00472979"/>
    <w:rsid w:val="00474777"/>
    <w:rsid w:val="00482C7F"/>
    <w:rsid w:val="00483E1E"/>
    <w:rsid w:val="00490314"/>
    <w:rsid w:val="00491B29"/>
    <w:rsid w:val="00492219"/>
    <w:rsid w:val="00492DF5"/>
    <w:rsid w:val="00493724"/>
    <w:rsid w:val="00494E1A"/>
    <w:rsid w:val="00495F62"/>
    <w:rsid w:val="004A00F5"/>
    <w:rsid w:val="004A08FE"/>
    <w:rsid w:val="004A0E22"/>
    <w:rsid w:val="004A1FCC"/>
    <w:rsid w:val="004A4A36"/>
    <w:rsid w:val="004A7F58"/>
    <w:rsid w:val="004B0C74"/>
    <w:rsid w:val="004B25BE"/>
    <w:rsid w:val="004B7096"/>
    <w:rsid w:val="004C0041"/>
    <w:rsid w:val="004C1689"/>
    <w:rsid w:val="004C1BEE"/>
    <w:rsid w:val="004C3F38"/>
    <w:rsid w:val="004C526E"/>
    <w:rsid w:val="004D373A"/>
    <w:rsid w:val="004E024C"/>
    <w:rsid w:val="004E105E"/>
    <w:rsid w:val="004E323B"/>
    <w:rsid w:val="004E5C00"/>
    <w:rsid w:val="004F035F"/>
    <w:rsid w:val="004F1D19"/>
    <w:rsid w:val="004F41BE"/>
    <w:rsid w:val="004F5B97"/>
    <w:rsid w:val="004F7F04"/>
    <w:rsid w:val="00501F9D"/>
    <w:rsid w:val="005033DF"/>
    <w:rsid w:val="0050397A"/>
    <w:rsid w:val="00504D51"/>
    <w:rsid w:val="00510558"/>
    <w:rsid w:val="00513A3D"/>
    <w:rsid w:val="00515D68"/>
    <w:rsid w:val="0052045C"/>
    <w:rsid w:val="005211C9"/>
    <w:rsid w:val="005276AE"/>
    <w:rsid w:val="005302A2"/>
    <w:rsid w:val="00530BC0"/>
    <w:rsid w:val="00535E7D"/>
    <w:rsid w:val="005415BC"/>
    <w:rsid w:val="00543A3E"/>
    <w:rsid w:val="005440EF"/>
    <w:rsid w:val="0054539A"/>
    <w:rsid w:val="00547833"/>
    <w:rsid w:val="0055107B"/>
    <w:rsid w:val="00552DBC"/>
    <w:rsid w:val="005555BB"/>
    <w:rsid w:val="00561570"/>
    <w:rsid w:val="00561F47"/>
    <w:rsid w:val="00570323"/>
    <w:rsid w:val="005709E2"/>
    <w:rsid w:val="00570FC2"/>
    <w:rsid w:val="00573BBC"/>
    <w:rsid w:val="005755B3"/>
    <w:rsid w:val="00583E96"/>
    <w:rsid w:val="00594AA5"/>
    <w:rsid w:val="00594DAB"/>
    <w:rsid w:val="00595E6D"/>
    <w:rsid w:val="005A4CC1"/>
    <w:rsid w:val="005A5162"/>
    <w:rsid w:val="005B1FF6"/>
    <w:rsid w:val="005B462F"/>
    <w:rsid w:val="005B7100"/>
    <w:rsid w:val="005C2021"/>
    <w:rsid w:val="005D2B60"/>
    <w:rsid w:val="005D7878"/>
    <w:rsid w:val="005E1D9D"/>
    <w:rsid w:val="005E2378"/>
    <w:rsid w:val="005E24A1"/>
    <w:rsid w:val="005E2C13"/>
    <w:rsid w:val="005F6F34"/>
    <w:rsid w:val="006004CD"/>
    <w:rsid w:val="00602874"/>
    <w:rsid w:val="006107EF"/>
    <w:rsid w:val="00611217"/>
    <w:rsid w:val="0061323A"/>
    <w:rsid w:val="0061378A"/>
    <w:rsid w:val="0061459C"/>
    <w:rsid w:val="006159B9"/>
    <w:rsid w:val="00621CB8"/>
    <w:rsid w:val="006231B5"/>
    <w:rsid w:val="00623A05"/>
    <w:rsid w:val="00625E5C"/>
    <w:rsid w:val="00627E78"/>
    <w:rsid w:val="00630D48"/>
    <w:rsid w:val="0063236C"/>
    <w:rsid w:val="00632645"/>
    <w:rsid w:val="00634CBA"/>
    <w:rsid w:val="006363FC"/>
    <w:rsid w:val="00637C10"/>
    <w:rsid w:val="00641120"/>
    <w:rsid w:val="00643946"/>
    <w:rsid w:val="00650B14"/>
    <w:rsid w:val="006534A3"/>
    <w:rsid w:val="006565C7"/>
    <w:rsid w:val="00656793"/>
    <w:rsid w:val="00656BB8"/>
    <w:rsid w:val="0065748D"/>
    <w:rsid w:val="0066246E"/>
    <w:rsid w:val="006648F3"/>
    <w:rsid w:val="00665679"/>
    <w:rsid w:val="00666FE3"/>
    <w:rsid w:val="006670C1"/>
    <w:rsid w:val="00671742"/>
    <w:rsid w:val="00671E5F"/>
    <w:rsid w:val="00674D5F"/>
    <w:rsid w:val="00683643"/>
    <w:rsid w:val="00691155"/>
    <w:rsid w:val="006948A7"/>
    <w:rsid w:val="00695681"/>
    <w:rsid w:val="006A0521"/>
    <w:rsid w:val="006A257E"/>
    <w:rsid w:val="006A4ED7"/>
    <w:rsid w:val="006A6637"/>
    <w:rsid w:val="006A6962"/>
    <w:rsid w:val="006B0E80"/>
    <w:rsid w:val="006B6B18"/>
    <w:rsid w:val="006C15B5"/>
    <w:rsid w:val="006D42E1"/>
    <w:rsid w:val="006D7511"/>
    <w:rsid w:val="006E1674"/>
    <w:rsid w:val="006E73BE"/>
    <w:rsid w:val="006F1856"/>
    <w:rsid w:val="00704AAB"/>
    <w:rsid w:val="00711E28"/>
    <w:rsid w:val="00713D9D"/>
    <w:rsid w:val="00716CC4"/>
    <w:rsid w:val="0071757D"/>
    <w:rsid w:val="00724881"/>
    <w:rsid w:val="00725085"/>
    <w:rsid w:val="007306DD"/>
    <w:rsid w:val="007344F9"/>
    <w:rsid w:val="00735F79"/>
    <w:rsid w:val="00740787"/>
    <w:rsid w:val="00745C4F"/>
    <w:rsid w:val="007479D4"/>
    <w:rsid w:val="00750117"/>
    <w:rsid w:val="007505B9"/>
    <w:rsid w:val="00751633"/>
    <w:rsid w:val="00751AC6"/>
    <w:rsid w:val="00754999"/>
    <w:rsid w:val="00757FF7"/>
    <w:rsid w:val="00764C3C"/>
    <w:rsid w:val="00771BD4"/>
    <w:rsid w:val="0077213B"/>
    <w:rsid w:val="00775E51"/>
    <w:rsid w:val="007768B0"/>
    <w:rsid w:val="00781631"/>
    <w:rsid w:val="00785C39"/>
    <w:rsid w:val="007931AD"/>
    <w:rsid w:val="007938DD"/>
    <w:rsid w:val="007A2080"/>
    <w:rsid w:val="007A4B4B"/>
    <w:rsid w:val="007A598F"/>
    <w:rsid w:val="007A663F"/>
    <w:rsid w:val="007A7E57"/>
    <w:rsid w:val="007B3CD4"/>
    <w:rsid w:val="007C191D"/>
    <w:rsid w:val="007C1CA7"/>
    <w:rsid w:val="007C204E"/>
    <w:rsid w:val="007C2E73"/>
    <w:rsid w:val="007D152E"/>
    <w:rsid w:val="007D1DBA"/>
    <w:rsid w:val="007D2BAE"/>
    <w:rsid w:val="007E3B60"/>
    <w:rsid w:val="007E3C64"/>
    <w:rsid w:val="007F6955"/>
    <w:rsid w:val="008004EA"/>
    <w:rsid w:val="008079C5"/>
    <w:rsid w:val="00810D80"/>
    <w:rsid w:val="00820E31"/>
    <w:rsid w:val="008268DD"/>
    <w:rsid w:val="008314AB"/>
    <w:rsid w:val="0083432C"/>
    <w:rsid w:val="00834D52"/>
    <w:rsid w:val="0084543D"/>
    <w:rsid w:val="00846C87"/>
    <w:rsid w:val="00855930"/>
    <w:rsid w:val="00870FAD"/>
    <w:rsid w:val="008739BE"/>
    <w:rsid w:val="00882955"/>
    <w:rsid w:val="00885288"/>
    <w:rsid w:val="00886869"/>
    <w:rsid w:val="00891466"/>
    <w:rsid w:val="008A3897"/>
    <w:rsid w:val="008A7B37"/>
    <w:rsid w:val="008B0BC8"/>
    <w:rsid w:val="008B55FE"/>
    <w:rsid w:val="008B5A2D"/>
    <w:rsid w:val="008B7D4F"/>
    <w:rsid w:val="008C51C4"/>
    <w:rsid w:val="008D3F33"/>
    <w:rsid w:val="008D627E"/>
    <w:rsid w:val="008D73D2"/>
    <w:rsid w:val="008E0096"/>
    <w:rsid w:val="008E1756"/>
    <w:rsid w:val="008E59D9"/>
    <w:rsid w:val="008F1904"/>
    <w:rsid w:val="008F25CB"/>
    <w:rsid w:val="00904C80"/>
    <w:rsid w:val="00907BC6"/>
    <w:rsid w:val="0091770D"/>
    <w:rsid w:val="00922A75"/>
    <w:rsid w:val="00922B30"/>
    <w:rsid w:val="009241DB"/>
    <w:rsid w:val="00925DF7"/>
    <w:rsid w:val="009260B2"/>
    <w:rsid w:val="00927ABB"/>
    <w:rsid w:val="00927B1B"/>
    <w:rsid w:val="00930670"/>
    <w:rsid w:val="0093442D"/>
    <w:rsid w:val="00944A08"/>
    <w:rsid w:val="009517F1"/>
    <w:rsid w:val="00953A8C"/>
    <w:rsid w:val="00954797"/>
    <w:rsid w:val="009553DB"/>
    <w:rsid w:val="00961F24"/>
    <w:rsid w:val="0096295C"/>
    <w:rsid w:val="00963479"/>
    <w:rsid w:val="00963F47"/>
    <w:rsid w:val="009661B5"/>
    <w:rsid w:val="009667A6"/>
    <w:rsid w:val="00973E3A"/>
    <w:rsid w:val="00974CBE"/>
    <w:rsid w:val="00976CE6"/>
    <w:rsid w:val="0097783D"/>
    <w:rsid w:val="00977E93"/>
    <w:rsid w:val="00977FA7"/>
    <w:rsid w:val="00981E18"/>
    <w:rsid w:val="009927E6"/>
    <w:rsid w:val="00995C8A"/>
    <w:rsid w:val="009A56E1"/>
    <w:rsid w:val="009A7EBE"/>
    <w:rsid w:val="009B113B"/>
    <w:rsid w:val="009B14D2"/>
    <w:rsid w:val="009B2038"/>
    <w:rsid w:val="009C0FA3"/>
    <w:rsid w:val="009C4775"/>
    <w:rsid w:val="009C4AD1"/>
    <w:rsid w:val="009C6E08"/>
    <w:rsid w:val="009C7C47"/>
    <w:rsid w:val="009D0294"/>
    <w:rsid w:val="009D38EE"/>
    <w:rsid w:val="009D3D41"/>
    <w:rsid w:val="009D6D83"/>
    <w:rsid w:val="009E0097"/>
    <w:rsid w:val="009E334E"/>
    <w:rsid w:val="009E33E5"/>
    <w:rsid w:val="009F3464"/>
    <w:rsid w:val="009F413A"/>
    <w:rsid w:val="009F7D7A"/>
    <w:rsid w:val="00A02AEB"/>
    <w:rsid w:val="00A0361A"/>
    <w:rsid w:val="00A0519F"/>
    <w:rsid w:val="00A061C8"/>
    <w:rsid w:val="00A07BFB"/>
    <w:rsid w:val="00A1262C"/>
    <w:rsid w:val="00A16634"/>
    <w:rsid w:val="00A2707A"/>
    <w:rsid w:val="00A2776D"/>
    <w:rsid w:val="00A3039F"/>
    <w:rsid w:val="00A33E1F"/>
    <w:rsid w:val="00A34088"/>
    <w:rsid w:val="00A3589C"/>
    <w:rsid w:val="00A35CF2"/>
    <w:rsid w:val="00A5074C"/>
    <w:rsid w:val="00A5231E"/>
    <w:rsid w:val="00A53DCF"/>
    <w:rsid w:val="00A6102B"/>
    <w:rsid w:val="00A6308E"/>
    <w:rsid w:val="00A658DB"/>
    <w:rsid w:val="00A71AD5"/>
    <w:rsid w:val="00A769FA"/>
    <w:rsid w:val="00A8202E"/>
    <w:rsid w:val="00A829A0"/>
    <w:rsid w:val="00A852C0"/>
    <w:rsid w:val="00A87647"/>
    <w:rsid w:val="00A91C62"/>
    <w:rsid w:val="00A9245A"/>
    <w:rsid w:val="00A92813"/>
    <w:rsid w:val="00A94CCA"/>
    <w:rsid w:val="00AA081F"/>
    <w:rsid w:val="00AA382D"/>
    <w:rsid w:val="00AA5E5E"/>
    <w:rsid w:val="00AA688B"/>
    <w:rsid w:val="00AA6D39"/>
    <w:rsid w:val="00AA7280"/>
    <w:rsid w:val="00AB2FB3"/>
    <w:rsid w:val="00AC0E2B"/>
    <w:rsid w:val="00AC29C1"/>
    <w:rsid w:val="00AC44B3"/>
    <w:rsid w:val="00AC47C9"/>
    <w:rsid w:val="00AD084B"/>
    <w:rsid w:val="00AD6A2D"/>
    <w:rsid w:val="00AD6C96"/>
    <w:rsid w:val="00AE25D4"/>
    <w:rsid w:val="00AE53BF"/>
    <w:rsid w:val="00AE6234"/>
    <w:rsid w:val="00AE6A64"/>
    <w:rsid w:val="00AF1FCE"/>
    <w:rsid w:val="00AF417F"/>
    <w:rsid w:val="00AF4A1A"/>
    <w:rsid w:val="00B00B6B"/>
    <w:rsid w:val="00B02C4D"/>
    <w:rsid w:val="00B05711"/>
    <w:rsid w:val="00B12FE3"/>
    <w:rsid w:val="00B13024"/>
    <w:rsid w:val="00B14AB7"/>
    <w:rsid w:val="00B15348"/>
    <w:rsid w:val="00B17C22"/>
    <w:rsid w:val="00B2480A"/>
    <w:rsid w:val="00B2707E"/>
    <w:rsid w:val="00B3249E"/>
    <w:rsid w:val="00B36A40"/>
    <w:rsid w:val="00B40D94"/>
    <w:rsid w:val="00B429BC"/>
    <w:rsid w:val="00B43431"/>
    <w:rsid w:val="00B5338E"/>
    <w:rsid w:val="00B61181"/>
    <w:rsid w:val="00B64803"/>
    <w:rsid w:val="00B64AA1"/>
    <w:rsid w:val="00B64F44"/>
    <w:rsid w:val="00B65F8E"/>
    <w:rsid w:val="00B71B65"/>
    <w:rsid w:val="00B73C3B"/>
    <w:rsid w:val="00B77118"/>
    <w:rsid w:val="00B80366"/>
    <w:rsid w:val="00B813E7"/>
    <w:rsid w:val="00B86D94"/>
    <w:rsid w:val="00B8771B"/>
    <w:rsid w:val="00B90C42"/>
    <w:rsid w:val="00B9190F"/>
    <w:rsid w:val="00B958A2"/>
    <w:rsid w:val="00B97078"/>
    <w:rsid w:val="00BA2268"/>
    <w:rsid w:val="00BA4AF1"/>
    <w:rsid w:val="00BA6079"/>
    <w:rsid w:val="00BB36DD"/>
    <w:rsid w:val="00BB49D3"/>
    <w:rsid w:val="00BB6A07"/>
    <w:rsid w:val="00BC541E"/>
    <w:rsid w:val="00BC66E1"/>
    <w:rsid w:val="00BD251F"/>
    <w:rsid w:val="00BD37DC"/>
    <w:rsid w:val="00BD5D15"/>
    <w:rsid w:val="00BD5F45"/>
    <w:rsid w:val="00BD7837"/>
    <w:rsid w:val="00BE1B75"/>
    <w:rsid w:val="00BE3FD4"/>
    <w:rsid w:val="00BF3450"/>
    <w:rsid w:val="00BF3CA6"/>
    <w:rsid w:val="00C02F3C"/>
    <w:rsid w:val="00C0752A"/>
    <w:rsid w:val="00C1165E"/>
    <w:rsid w:val="00C1175A"/>
    <w:rsid w:val="00C15778"/>
    <w:rsid w:val="00C1750D"/>
    <w:rsid w:val="00C21461"/>
    <w:rsid w:val="00C21678"/>
    <w:rsid w:val="00C2357F"/>
    <w:rsid w:val="00C318AE"/>
    <w:rsid w:val="00C3347C"/>
    <w:rsid w:val="00C34089"/>
    <w:rsid w:val="00C34578"/>
    <w:rsid w:val="00C3764A"/>
    <w:rsid w:val="00C43FAC"/>
    <w:rsid w:val="00C52886"/>
    <w:rsid w:val="00C5339E"/>
    <w:rsid w:val="00C533E4"/>
    <w:rsid w:val="00C544DB"/>
    <w:rsid w:val="00C5478E"/>
    <w:rsid w:val="00C54AB6"/>
    <w:rsid w:val="00C56208"/>
    <w:rsid w:val="00C61F87"/>
    <w:rsid w:val="00C6305C"/>
    <w:rsid w:val="00C67BE4"/>
    <w:rsid w:val="00C73910"/>
    <w:rsid w:val="00C741C6"/>
    <w:rsid w:val="00C74BC9"/>
    <w:rsid w:val="00C75A40"/>
    <w:rsid w:val="00C81652"/>
    <w:rsid w:val="00C86123"/>
    <w:rsid w:val="00C87E7F"/>
    <w:rsid w:val="00C87FE1"/>
    <w:rsid w:val="00C91FA3"/>
    <w:rsid w:val="00C93C27"/>
    <w:rsid w:val="00CA26A4"/>
    <w:rsid w:val="00CA5A64"/>
    <w:rsid w:val="00CA7A19"/>
    <w:rsid w:val="00CC24FB"/>
    <w:rsid w:val="00CC4114"/>
    <w:rsid w:val="00CE1313"/>
    <w:rsid w:val="00CE23FF"/>
    <w:rsid w:val="00CE2A85"/>
    <w:rsid w:val="00CE4771"/>
    <w:rsid w:val="00CE65A8"/>
    <w:rsid w:val="00CF1AFB"/>
    <w:rsid w:val="00CF2C66"/>
    <w:rsid w:val="00CF6D3A"/>
    <w:rsid w:val="00D00A25"/>
    <w:rsid w:val="00D02616"/>
    <w:rsid w:val="00D02ABF"/>
    <w:rsid w:val="00D04FC1"/>
    <w:rsid w:val="00D06F66"/>
    <w:rsid w:val="00D06F89"/>
    <w:rsid w:val="00D07870"/>
    <w:rsid w:val="00D11453"/>
    <w:rsid w:val="00D14E5E"/>
    <w:rsid w:val="00D20AAB"/>
    <w:rsid w:val="00D24FC3"/>
    <w:rsid w:val="00D25E58"/>
    <w:rsid w:val="00D2673F"/>
    <w:rsid w:val="00D30FDA"/>
    <w:rsid w:val="00D339BB"/>
    <w:rsid w:val="00D379C6"/>
    <w:rsid w:val="00D41548"/>
    <w:rsid w:val="00D46DD1"/>
    <w:rsid w:val="00D51D00"/>
    <w:rsid w:val="00D53DD8"/>
    <w:rsid w:val="00D54E3B"/>
    <w:rsid w:val="00D574FB"/>
    <w:rsid w:val="00D57BE4"/>
    <w:rsid w:val="00D62472"/>
    <w:rsid w:val="00D6319A"/>
    <w:rsid w:val="00D660BF"/>
    <w:rsid w:val="00D667F2"/>
    <w:rsid w:val="00D67B7D"/>
    <w:rsid w:val="00D70776"/>
    <w:rsid w:val="00D70F46"/>
    <w:rsid w:val="00D72120"/>
    <w:rsid w:val="00D77A27"/>
    <w:rsid w:val="00D811F5"/>
    <w:rsid w:val="00D8433A"/>
    <w:rsid w:val="00D85333"/>
    <w:rsid w:val="00D85C33"/>
    <w:rsid w:val="00D90A6A"/>
    <w:rsid w:val="00DA1225"/>
    <w:rsid w:val="00DA704A"/>
    <w:rsid w:val="00DB015A"/>
    <w:rsid w:val="00DB6544"/>
    <w:rsid w:val="00DC022A"/>
    <w:rsid w:val="00DC62A2"/>
    <w:rsid w:val="00DC6FE2"/>
    <w:rsid w:val="00DD0747"/>
    <w:rsid w:val="00DD196F"/>
    <w:rsid w:val="00DD5C27"/>
    <w:rsid w:val="00DD60FE"/>
    <w:rsid w:val="00DD6B4D"/>
    <w:rsid w:val="00DD748A"/>
    <w:rsid w:val="00DE1ED1"/>
    <w:rsid w:val="00DE22BB"/>
    <w:rsid w:val="00DE70DF"/>
    <w:rsid w:val="00DF008F"/>
    <w:rsid w:val="00DF4937"/>
    <w:rsid w:val="00DF5DE3"/>
    <w:rsid w:val="00DF6462"/>
    <w:rsid w:val="00DF6F90"/>
    <w:rsid w:val="00E00384"/>
    <w:rsid w:val="00E02126"/>
    <w:rsid w:val="00E035D8"/>
    <w:rsid w:val="00E05857"/>
    <w:rsid w:val="00E06754"/>
    <w:rsid w:val="00E129C5"/>
    <w:rsid w:val="00E13A7C"/>
    <w:rsid w:val="00E22345"/>
    <w:rsid w:val="00E225BE"/>
    <w:rsid w:val="00E23B59"/>
    <w:rsid w:val="00E30A34"/>
    <w:rsid w:val="00E324F6"/>
    <w:rsid w:val="00E34D92"/>
    <w:rsid w:val="00E4267C"/>
    <w:rsid w:val="00E46AA0"/>
    <w:rsid w:val="00E520D3"/>
    <w:rsid w:val="00E52BD0"/>
    <w:rsid w:val="00E54811"/>
    <w:rsid w:val="00E54825"/>
    <w:rsid w:val="00E56E50"/>
    <w:rsid w:val="00E62E3B"/>
    <w:rsid w:val="00E65F22"/>
    <w:rsid w:val="00E739A5"/>
    <w:rsid w:val="00E74CF5"/>
    <w:rsid w:val="00E84327"/>
    <w:rsid w:val="00E86A1B"/>
    <w:rsid w:val="00E8707E"/>
    <w:rsid w:val="00E913A6"/>
    <w:rsid w:val="00E93758"/>
    <w:rsid w:val="00E947C7"/>
    <w:rsid w:val="00E97541"/>
    <w:rsid w:val="00EB05CD"/>
    <w:rsid w:val="00EB2874"/>
    <w:rsid w:val="00EB4E31"/>
    <w:rsid w:val="00EC4E4A"/>
    <w:rsid w:val="00EC6A4B"/>
    <w:rsid w:val="00ED141E"/>
    <w:rsid w:val="00ED2C9C"/>
    <w:rsid w:val="00ED3E8E"/>
    <w:rsid w:val="00ED67CB"/>
    <w:rsid w:val="00EE07CC"/>
    <w:rsid w:val="00EE2A3C"/>
    <w:rsid w:val="00EE4695"/>
    <w:rsid w:val="00EE6E9C"/>
    <w:rsid w:val="00EF1FDB"/>
    <w:rsid w:val="00EF5CB1"/>
    <w:rsid w:val="00F0227D"/>
    <w:rsid w:val="00F02BAE"/>
    <w:rsid w:val="00F10B5F"/>
    <w:rsid w:val="00F13179"/>
    <w:rsid w:val="00F17EAC"/>
    <w:rsid w:val="00F20A3A"/>
    <w:rsid w:val="00F2677E"/>
    <w:rsid w:val="00F30C84"/>
    <w:rsid w:val="00F334E9"/>
    <w:rsid w:val="00F40345"/>
    <w:rsid w:val="00F40976"/>
    <w:rsid w:val="00F415B7"/>
    <w:rsid w:val="00F4282C"/>
    <w:rsid w:val="00F472A5"/>
    <w:rsid w:val="00F50192"/>
    <w:rsid w:val="00F51D80"/>
    <w:rsid w:val="00F524A2"/>
    <w:rsid w:val="00F535FE"/>
    <w:rsid w:val="00F55B15"/>
    <w:rsid w:val="00F5646D"/>
    <w:rsid w:val="00F574C4"/>
    <w:rsid w:val="00F57FA6"/>
    <w:rsid w:val="00F62B7F"/>
    <w:rsid w:val="00F63810"/>
    <w:rsid w:val="00F701E9"/>
    <w:rsid w:val="00F73BB1"/>
    <w:rsid w:val="00F81DAB"/>
    <w:rsid w:val="00F83433"/>
    <w:rsid w:val="00F84FB6"/>
    <w:rsid w:val="00F901B4"/>
    <w:rsid w:val="00F90B62"/>
    <w:rsid w:val="00F916BE"/>
    <w:rsid w:val="00F92750"/>
    <w:rsid w:val="00F96285"/>
    <w:rsid w:val="00FB2481"/>
    <w:rsid w:val="00FC43B9"/>
    <w:rsid w:val="00FC5410"/>
    <w:rsid w:val="00FC62D0"/>
    <w:rsid w:val="00FD039D"/>
    <w:rsid w:val="00FE12D9"/>
    <w:rsid w:val="00FE3D5A"/>
    <w:rsid w:val="00FE781F"/>
    <w:rsid w:val="00FF704B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962884-95C4-4455-A4B5-B5E28246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A48"/>
  </w:style>
  <w:style w:type="paragraph" w:styleId="Heading1">
    <w:name w:val="heading 1"/>
    <w:basedOn w:val="Normal"/>
    <w:next w:val="Normal"/>
    <w:qFormat/>
    <w:rsid w:val="00346A48"/>
    <w:pPr>
      <w:keepNext/>
      <w:spacing w:before="240" w:after="6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aliases w:val="ASAPHeading 2"/>
    <w:basedOn w:val="Normal"/>
    <w:next w:val="Normal"/>
    <w:qFormat/>
    <w:rsid w:val="004633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46A48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346A48"/>
    <w:pPr>
      <w:keepNext/>
      <w:tabs>
        <w:tab w:val="left" w:pos="360"/>
      </w:tabs>
      <w:ind w:left="360"/>
      <w:outlineLvl w:val="3"/>
    </w:pPr>
    <w:rPr>
      <w:bCs/>
      <w:iCs/>
      <w:sz w:val="24"/>
    </w:rPr>
  </w:style>
  <w:style w:type="paragraph" w:styleId="Heading5">
    <w:name w:val="heading 5"/>
    <w:basedOn w:val="Normal"/>
    <w:next w:val="Normal"/>
    <w:qFormat/>
    <w:rsid w:val="00346A48"/>
    <w:pPr>
      <w:keepNext/>
      <w:tabs>
        <w:tab w:val="left" w:pos="252"/>
      </w:tabs>
      <w:spacing w:line="280" w:lineRule="exact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46A48"/>
    <w:pPr>
      <w:keepNext/>
      <w:tabs>
        <w:tab w:val="left" w:pos="360"/>
      </w:tabs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346A48"/>
    <w:pPr>
      <w:keepNext/>
      <w:jc w:val="both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346A4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346A48"/>
    <w:pPr>
      <w:keepNext/>
      <w:shd w:val="clear" w:color="000000" w:fill="FFFFFF"/>
      <w:spacing w:line="280" w:lineRule="atLeast"/>
      <w:outlineLvl w:val="8"/>
    </w:pPr>
    <w:rPr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y">
    <w:name w:val="Heady"/>
    <w:basedOn w:val="Normal"/>
    <w:rsid w:val="00346A48"/>
    <w:pPr>
      <w:tabs>
        <w:tab w:val="left" w:pos="360"/>
      </w:tabs>
      <w:jc w:val="both"/>
    </w:pPr>
    <w:rPr>
      <w:sz w:val="22"/>
    </w:rPr>
  </w:style>
  <w:style w:type="paragraph" w:customStyle="1" w:styleId="Headt">
    <w:name w:val="Headt"/>
    <w:basedOn w:val="Normal"/>
    <w:rsid w:val="00346A48"/>
    <w:pPr>
      <w:tabs>
        <w:tab w:val="left" w:pos="360"/>
        <w:tab w:val="left" w:pos="1260"/>
      </w:tabs>
      <w:ind w:left="1260" w:hanging="1260"/>
      <w:jc w:val="both"/>
    </w:pPr>
    <w:rPr>
      <w:sz w:val="22"/>
    </w:rPr>
  </w:style>
  <w:style w:type="paragraph" w:customStyle="1" w:styleId="Headx">
    <w:name w:val="Headx"/>
    <w:basedOn w:val="Normal"/>
    <w:rsid w:val="00346A48"/>
    <w:pPr>
      <w:tabs>
        <w:tab w:val="left" w:pos="360"/>
      </w:tabs>
      <w:jc w:val="both"/>
    </w:pPr>
    <w:rPr>
      <w:b/>
      <w:sz w:val="24"/>
    </w:rPr>
  </w:style>
  <w:style w:type="paragraph" w:styleId="Header">
    <w:name w:val="header"/>
    <w:basedOn w:val="Normal"/>
    <w:rsid w:val="00346A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A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6A48"/>
  </w:style>
  <w:style w:type="paragraph" w:styleId="BodyText">
    <w:name w:val="Body Text"/>
    <w:basedOn w:val="Normal"/>
    <w:rsid w:val="00346A48"/>
    <w:pPr>
      <w:spacing w:line="220" w:lineRule="exact"/>
      <w:jc w:val="both"/>
    </w:pPr>
    <w:rPr>
      <w:i/>
      <w:sz w:val="22"/>
    </w:rPr>
  </w:style>
  <w:style w:type="paragraph" w:styleId="BodyTextIndent3">
    <w:name w:val="Body Text Indent 3"/>
    <w:basedOn w:val="Normal"/>
    <w:rsid w:val="00346A48"/>
    <w:pPr>
      <w:ind w:left="2700"/>
      <w:jc w:val="both"/>
    </w:pPr>
    <w:rPr>
      <w:rFonts w:ascii="Arial" w:hAnsi="Arial"/>
      <w:i/>
      <w:sz w:val="18"/>
    </w:rPr>
  </w:style>
  <w:style w:type="character" w:styleId="Hyperlink">
    <w:name w:val="Hyperlink"/>
    <w:basedOn w:val="DefaultParagraphFont"/>
    <w:rsid w:val="00346A48"/>
    <w:rPr>
      <w:color w:val="0000FF"/>
      <w:u w:val="single"/>
    </w:rPr>
  </w:style>
  <w:style w:type="paragraph" w:customStyle="1" w:styleId="mbody">
    <w:name w:val="m. body"/>
    <w:basedOn w:val="Normal"/>
    <w:rsid w:val="00346A48"/>
    <w:rPr>
      <w:sz w:val="24"/>
    </w:rPr>
  </w:style>
  <w:style w:type="paragraph" w:styleId="Subtitle">
    <w:name w:val="Subtitle"/>
    <w:basedOn w:val="Normal"/>
    <w:qFormat/>
    <w:rsid w:val="00346A48"/>
    <w:pPr>
      <w:jc w:val="both"/>
    </w:pPr>
    <w:rPr>
      <w:sz w:val="24"/>
    </w:rPr>
  </w:style>
  <w:style w:type="paragraph" w:customStyle="1" w:styleId="NormalStd">
    <w:name w:val="Normal Std"/>
    <w:basedOn w:val="Normal"/>
    <w:rsid w:val="00346A48"/>
    <w:pPr>
      <w:jc w:val="both"/>
    </w:pPr>
    <w:rPr>
      <w:rFonts w:ascii="Tahoma" w:hAnsi="Tahoma"/>
    </w:rPr>
  </w:style>
  <w:style w:type="paragraph" w:customStyle="1" w:styleId="Bullet">
    <w:name w:val="Bullet"/>
    <w:aliases w:val="B1"/>
    <w:basedOn w:val="Normal"/>
    <w:rsid w:val="00346A48"/>
    <w:pPr>
      <w:numPr>
        <w:numId w:val="1"/>
      </w:numPr>
      <w:tabs>
        <w:tab w:val="left" w:pos="792"/>
      </w:tabs>
      <w:jc w:val="both"/>
    </w:pPr>
    <w:rPr>
      <w:rFonts w:ascii="Tahoma" w:hAnsi="Tahoma"/>
    </w:rPr>
  </w:style>
  <w:style w:type="paragraph" w:styleId="BodyTextIndent">
    <w:name w:val="Body Text Indent"/>
    <w:basedOn w:val="Normal"/>
    <w:rsid w:val="00346A48"/>
    <w:pPr>
      <w:tabs>
        <w:tab w:val="left" w:pos="252"/>
      </w:tabs>
      <w:spacing w:line="280" w:lineRule="exact"/>
      <w:ind w:left="2160" w:hanging="2250"/>
      <w:jc w:val="both"/>
    </w:pPr>
    <w:rPr>
      <w:sz w:val="22"/>
    </w:rPr>
  </w:style>
  <w:style w:type="paragraph" w:styleId="BodyText3">
    <w:name w:val="Body Text 3"/>
    <w:basedOn w:val="Normal"/>
    <w:rsid w:val="00346A48"/>
    <w:pPr>
      <w:jc w:val="both"/>
    </w:pPr>
    <w:rPr>
      <w:rFonts w:ascii="Arial" w:hAnsi="Arial"/>
      <w:b/>
      <w:sz w:val="22"/>
    </w:rPr>
  </w:style>
  <w:style w:type="paragraph" w:customStyle="1" w:styleId="CVHeading">
    <w:name w:val="CV Heading"/>
    <w:basedOn w:val="Heading3"/>
    <w:autoRedefine/>
    <w:rsid w:val="00346A48"/>
    <w:pPr>
      <w:keepNext w:val="0"/>
      <w:outlineLvl w:val="9"/>
    </w:pPr>
    <w:rPr>
      <w:rFonts w:ascii="Arial" w:hAnsi="Arial"/>
    </w:rPr>
  </w:style>
  <w:style w:type="paragraph" w:styleId="BodyText2">
    <w:name w:val="Body Text 2"/>
    <w:basedOn w:val="Normal"/>
    <w:rsid w:val="00346A48"/>
    <w:pPr>
      <w:jc w:val="both"/>
    </w:pPr>
  </w:style>
  <w:style w:type="paragraph" w:customStyle="1" w:styleId="CityState">
    <w:name w:val="City/State"/>
    <w:basedOn w:val="BodyText"/>
    <w:rsid w:val="00346A48"/>
    <w:pPr>
      <w:keepNext/>
      <w:spacing w:line="240" w:lineRule="auto"/>
      <w:ind w:left="-1800" w:right="1080"/>
      <w:jc w:val="left"/>
    </w:pPr>
    <w:rPr>
      <w:rFonts w:ascii="Arial" w:hAnsi="Arial"/>
      <w:i w:val="0"/>
    </w:rPr>
  </w:style>
  <w:style w:type="paragraph" w:styleId="PlainText">
    <w:name w:val="Plain Text"/>
    <w:basedOn w:val="Normal"/>
    <w:rsid w:val="00346A48"/>
    <w:rPr>
      <w:rFonts w:ascii="Courier New" w:hAnsi="Courier New"/>
    </w:rPr>
  </w:style>
  <w:style w:type="paragraph" w:customStyle="1" w:styleId="NormalBold">
    <w:name w:val="Normal Bold"/>
    <w:basedOn w:val="Normal"/>
    <w:next w:val="Normal"/>
    <w:rsid w:val="00346A48"/>
    <w:pPr>
      <w:spacing w:line="280" w:lineRule="atLeast"/>
      <w:ind w:right="43"/>
      <w:jc w:val="both"/>
    </w:pPr>
    <w:rPr>
      <w:rFonts w:ascii="Arial" w:hAnsi="Arial"/>
      <w:b/>
      <w:sz w:val="22"/>
      <w:lang w:val="en-GB"/>
    </w:rPr>
  </w:style>
  <w:style w:type="paragraph" w:customStyle="1" w:styleId="StyleNormalBoldBoxSinglesolidlineAuto075ptLinewi">
    <w:name w:val="Style Normal Bold + Box: (Single solid line Auto  0.75 pt Line wi..."/>
    <w:basedOn w:val="NormalBold"/>
    <w:rsid w:val="00346A48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0C0C0"/>
      <w:tabs>
        <w:tab w:val="right" w:pos="8640"/>
      </w:tabs>
    </w:pPr>
    <w:rPr>
      <w:bCs/>
    </w:rPr>
  </w:style>
  <w:style w:type="character" w:styleId="FollowedHyperlink">
    <w:name w:val="FollowedHyperlink"/>
    <w:basedOn w:val="DefaultParagraphFont"/>
    <w:rsid w:val="00346A48"/>
    <w:rPr>
      <w:color w:val="800080"/>
      <w:u w:val="single"/>
    </w:rPr>
  </w:style>
  <w:style w:type="paragraph" w:styleId="BalloonText">
    <w:name w:val="Balloon Text"/>
    <w:basedOn w:val="Normal"/>
    <w:semiHidden/>
    <w:rsid w:val="00346A48"/>
    <w:rPr>
      <w:rFonts w:ascii="Tahoma" w:hAnsi="Tahoma" w:cs="Tahoma"/>
      <w:sz w:val="16"/>
      <w:szCs w:val="16"/>
    </w:rPr>
  </w:style>
  <w:style w:type="character" w:customStyle="1" w:styleId="normaltext">
    <w:name w:val="normaltext"/>
    <w:basedOn w:val="DefaultParagraphFont"/>
    <w:rsid w:val="00346A48"/>
  </w:style>
  <w:style w:type="character" w:customStyle="1" w:styleId="normaltext1">
    <w:name w:val="normaltext1"/>
    <w:basedOn w:val="DefaultParagraphFont"/>
    <w:rsid w:val="00346A48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textcol1">
    <w:name w:val="textcol1"/>
    <w:basedOn w:val="DefaultParagraphFont"/>
    <w:rsid w:val="00346A48"/>
    <w:rPr>
      <w:rFonts w:ascii="Arial" w:hAnsi="Arial" w:cs="Arial" w:hint="default"/>
      <w:b/>
      <w:bCs/>
      <w:i w:val="0"/>
      <w:iCs w:val="0"/>
      <w:caps w:val="0"/>
      <w:smallCaps w:val="0"/>
      <w:strike w:val="0"/>
      <w:dstrike w:val="0"/>
      <w:color w:val="663300"/>
      <w:spacing w:val="240"/>
      <w:sz w:val="21"/>
      <w:szCs w:val="21"/>
      <w:u w:val="none"/>
      <w:effect w:val="none"/>
    </w:rPr>
  </w:style>
  <w:style w:type="paragraph" w:customStyle="1" w:styleId="CharChar2Char">
    <w:name w:val="Char Char2 Char"/>
    <w:basedOn w:val="Normal"/>
    <w:rsid w:val="00F81DAB"/>
    <w:pPr>
      <w:autoSpaceDE w:val="0"/>
      <w:autoSpaceDN w:val="0"/>
      <w:adjustRightInd w:val="0"/>
      <w:spacing w:after="160" w:line="240" w:lineRule="exact"/>
      <w:jc w:val="both"/>
    </w:pPr>
    <w:rPr>
      <w:rFonts w:ascii="Verdana" w:eastAsia="SimSun" w:hAnsi="Verdana" w:cs="Arial"/>
      <w:color w:val="000000"/>
      <w:szCs w:val="22"/>
    </w:rPr>
  </w:style>
  <w:style w:type="character" w:customStyle="1" w:styleId="grame">
    <w:name w:val="grame"/>
    <w:basedOn w:val="DefaultParagraphFont"/>
    <w:rsid w:val="008E1756"/>
  </w:style>
  <w:style w:type="paragraph" w:customStyle="1" w:styleId="DefaultText">
    <w:name w:val="Default Text"/>
    <w:basedOn w:val="Normal"/>
    <w:rsid w:val="008E175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customStyle="1" w:styleId="TitleLeft">
    <w:name w:val="Title + Left"/>
    <w:aliases w:val="Bottom: (Single solid line,Auto,1.5 pt Line width)"/>
    <w:basedOn w:val="Footer"/>
    <w:next w:val="Normal"/>
    <w:rsid w:val="00463319"/>
    <w:pPr>
      <w:pBdr>
        <w:bottom w:val="single" w:sz="12" w:space="1" w:color="auto"/>
      </w:pBdr>
      <w:tabs>
        <w:tab w:val="clear" w:pos="4320"/>
        <w:tab w:val="clear" w:pos="8640"/>
      </w:tabs>
    </w:pPr>
    <w:rPr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4C526E"/>
    <w:pPr>
      <w:autoSpaceDE w:val="0"/>
      <w:autoSpaceDN w:val="0"/>
      <w:spacing w:before="100" w:after="100"/>
    </w:pPr>
    <w:rPr>
      <w:rFonts w:ascii="Verdana" w:hAnsi="Verdana" w:cs="Verdana"/>
      <w:sz w:val="24"/>
      <w:szCs w:val="24"/>
    </w:rPr>
  </w:style>
  <w:style w:type="paragraph" w:customStyle="1" w:styleId="Normalitalic">
    <w:name w:val="Normal + italic"/>
    <w:basedOn w:val="Normal"/>
    <w:uiPriority w:val="99"/>
    <w:rsid w:val="004C526E"/>
    <w:pPr>
      <w:autoSpaceDE w:val="0"/>
      <w:autoSpaceDN w:val="0"/>
    </w:pPr>
    <w:rPr>
      <w:rFonts w:ascii="Verdana" w:hAnsi="Verdana" w:cs="Verdana"/>
      <w:lang w:val="en-GB"/>
    </w:rPr>
  </w:style>
  <w:style w:type="paragraph" w:styleId="Title">
    <w:name w:val="Title"/>
    <w:basedOn w:val="Normal"/>
    <w:link w:val="TitleChar"/>
    <w:qFormat/>
    <w:rsid w:val="00DA704A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DA704A"/>
    <w:rPr>
      <w:b/>
      <w:sz w:val="28"/>
    </w:rPr>
  </w:style>
  <w:style w:type="paragraph" w:customStyle="1" w:styleId="CVheadings">
    <w:name w:val="CV headings"/>
    <w:basedOn w:val="Normal"/>
    <w:autoRedefine/>
    <w:rsid w:val="002950F7"/>
    <w:pPr>
      <w:numPr>
        <w:numId w:val="2"/>
      </w:numPr>
      <w:jc w:val="both"/>
    </w:pPr>
    <w:rPr>
      <w:rFonts w:ascii="Verdana" w:hAnsi="Verdana"/>
      <w:i/>
      <w:sz w:val="22"/>
      <w:szCs w:val="24"/>
    </w:rPr>
  </w:style>
  <w:style w:type="character" w:styleId="Strong">
    <w:name w:val="Strong"/>
    <w:basedOn w:val="DefaultParagraphFont"/>
    <w:qFormat/>
    <w:rsid w:val="003E5405"/>
    <w:rPr>
      <w:b/>
    </w:rPr>
  </w:style>
  <w:style w:type="table" w:styleId="TableGrid">
    <w:name w:val="Table Grid"/>
    <w:basedOn w:val="TableNormal"/>
    <w:rsid w:val="0074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7F1"/>
    <w:pPr>
      <w:ind w:left="720"/>
      <w:contextualSpacing/>
    </w:pPr>
    <w:rPr>
      <w:sz w:val="24"/>
      <w:szCs w:val="24"/>
    </w:rPr>
  </w:style>
  <w:style w:type="table" w:styleId="MediumGrid3-Accent6">
    <w:name w:val="Medium Grid 3 Accent 6"/>
    <w:basedOn w:val="TableNormal"/>
    <w:uiPriority w:val="69"/>
    <w:rsid w:val="00016D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character" w:styleId="CommentReference">
    <w:name w:val="annotation reference"/>
    <w:basedOn w:val="DefaultParagraphFont"/>
    <w:rsid w:val="00C93C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3C27"/>
  </w:style>
  <w:style w:type="character" w:customStyle="1" w:styleId="CommentTextChar">
    <w:name w:val="Comment Text Char"/>
    <w:basedOn w:val="DefaultParagraphFont"/>
    <w:link w:val="CommentText"/>
    <w:rsid w:val="00C93C27"/>
  </w:style>
  <w:style w:type="paragraph" w:styleId="CommentSubject">
    <w:name w:val="annotation subject"/>
    <w:basedOn w:val="CommentText"/>
    <w:next w:val="CommentText"/>
    <w:link w:val="CommentSubjectChar"/>
    <w:rsid w:val="00C93C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3C27"/>
    <w:rPr>
      <w:b/>
      <w:bCs/>
    </w:rPr>
  </w:style>
  <w:style w:type="numbering" w:customStyle="1" w:styleId="Style1">
    <w:name w:val="Style1"/>
    <w:uiPriority w:val="99"/>
    <w:rsid w:val="00B71B65"/>
    <w:pPr>
      <w:numPr>
        <w:numId w:val="25"/>
      </w:numPr>
    </w:pPr>
  </w:style>
  <w:style w:type="character" w:customStyle="1" w:styleId="domain">
    <w:name w:val="domain"/>
    <w:basedOn w:val="DefaultParagraphFont"/>
    <w:rsid w:val="00882955"/>
  </w:style>
  <w:style w:type="character" w:customStyle="1" w:styleId="vanity-name">
    <w:name w:val="vanity-name"/>
    <w:basedOn w:val="DefaultParagraphFont"/>
    <w:rsid w:val="0088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ahulbhansali@liv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ganeshkum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S_x0020_number xmlns="548848fe-12c7-4418-9056-48ee60e889f5" xsi:nil="true"/>
    <Location xmlns="http://schemas.microsoft.com/sharepoint/v3/fields">Houston</Lo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0FC31C698B349A7BAA84ECC58F168" ma:contentTypeVersion="2" ma:contentTypeDescription="Create a new document." ma:contentTypeScope="" ma:versionID="4d31356033b91c6a6300a3262249171e">
  <xsd:schema xmlns:xsd="http://www.w3.org/2001/XMLSchema" xmlns:p="http://schemas.microsoft.com/office/2006/metadata/properties" xmlns:ns2="http://schemas.microsoft.com/sharepoint/v3/fields" xmlns:ns3="548848fe-12c7-4418-9056-48ee60e889f5" targetNamespace="http://schemas.microsoft.com/office/2006/metadata/properties" ma:root="true" ma:fieldsID="e25ac7565e6781288c575111520a1823" ns2:_="" ns3:_="">
    <xsd:import namespace="http://schemas.microsoft.com/sharepoint/v3/fields"/>
    <xsd:import namespace="548848fe-12c7-4418-9056-48ee60e889f5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3:PS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Location" ma:index="8" nillable="true" ma:displayName="Location" ma:internalName="Locat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548848fe-12c7-4418-9056-48ee60e889f5" elementFormDefault="qualified">
    <xsd:import namespace="http://schemas.microsoft.com/office/2006/documentManagement/types"/>
    <xsd:element name="PS_x0020_number" ma:index="9" nillable="true" ma:displayName="PS number" ma:description="PS Number" ma:internalName="PS_x0020_numb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B6FDF-AD47-46D8-B51B-8E7D41467E9E}">
  <ds:schemaRefs>
    <ds:schemaRef ds:uri="http://schemas.microsoft.com/office/2006/metadata/properties"/>
    <ds:schemaRef ds:uri="548848fe-12c7-4418-9056-48ee60e889f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D3ADC6BC-088A-425C-BDE1-1C23C34ED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DC649-ADC5-4BAB-A2C8-4CF4A536C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548848fe-12c7-4418-9056-48ee60e889f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A5C80F7-9B29-4AE9-A2A4-DC82ED9CA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ganeshkumar.dot</Template>
  <TotalTime>225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Bhansali</vt:lpstr>
    </vt:vector>
  </TitlesOfParts>
  <Company>Larsen &amp; Toubro Infotech Limited</Company>
  <LinksUpToDate>false</LinksUpToDate>
  <CharactersWithSpaces>3105</CharactersWithSpaces>
  <SharedDoc>false</SharedDoc>
  <HLinks>
    <vt:vector size="66" baseType="variant">
      <vt:variant>
        <vt:i4>1572925</vt:i4>
      </vt:variant>
      <vt:variant>
        <vt:i4>30</vt:i4>
      </vt:variant>
      <vt:variant>
        <vt:i4>0</vt:i4>
      </vt:variant>
      <vt:variant>
        <vt:i4>5</vt:i4>
      </vt:variant>
      <vt:variant>
        <vt:lpwstr>mailto:robbinsm@chevron.com</vt:lpwstr>
      </vt:variant>
      <vt:variant>
        <vt:lpwstr/>
      </vt:variant>
      <vt:variant>
        <vt:i4>1966177</vt:i4>
      </vt:variant>
      <vt:variant>
        <vt:i4>27</vt:i4>
      </vt:variant>
      <vt:variant>
        <vt:i4>0</vt:i4>
      </vt:variant>
      <vt:variant>
        <vt:i4>5</vt:i4>
      </vt:variant>
      <vt:variant>
        <vt:lpwstr>mailto:Patrick.Riely@chevron.com</vt:lpwstr>
      </vt:variant>
      <vt:variant>
        <vt:lpwstr/>
      </vt:variant>
      <vt:variant>
        <vt:i4>1835070</vt:i4>
      </vt:variant>
      <vt:variant>
        <vt:i4>24</vt:i4>
      </vt:variant>
      <vt:variant>
        <vt:i4>0</vt:i4>
      </vt:variant>
      <vt:variant>
        <vt:i4>5</vt:i4>
      </vt:variant>
      <vt:variant>
        <vt:lpwstr>mailto:jidd@chevron.com</vt:lpwstr>
      </vt:variant>
      <vt:variant>
        <vt:lpwstr/>
      </vt:variant>
      <vt:variant>
        <vt:i4>1048618</vt:i4>
      </vt:variant>
      <vt:variant>
        <vt:i4>21</vt:i4>
      </vt:variant>
      <vt:variant>
        <vt:i4>0</vt:i4>
      </vt:variant>
      <vt:variant>
        <vt:i4>5</vt:i4>
      </vt:variant>
      <vt:variant>
        <vt:lpwstr>mailto:JacobRougeau@chevron.com</vt:lpwstr>
      </vt:variant>
      <vt:variant>
        <vt:lpwstr/>
      </vt:variant>
      <vt:variant>
        <vt:i4>5046315</vt:i4>
      </vt:variant>
      <vt:variant>
        <vt:i4>18</vt:i4>
      </vt:variant>
      <vt:variant>
        <vt:i4>0</vt:i4>
      </vt:variant>
      <vt:variant>
        <vt:i4>5</vt:i4>
      </vt:variant>
      <vt:variant>
        <vt:lpwstr>mailto:manuel.tamez@kbr.com</vt:lpwstr>
      </vt:variant>
      <vt:variant>
        <vt:lpwstr/>
      </vt:variant>
      <vt:variant>
        <vt:i4>1441820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CompressionDashboard</vt:lpwstr>
      </vt:variant>
      <vt:variant>
        <vt:i4>1441820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CompressionDashboard</vt:lpwstr>
      </vt:variant>
      <vt:variant>
        <vt:i4>17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RTCT</vt:lpwstr>
      </vt:variant>
      <vt:variant>
        <vt:i4>3211367</vt:i4>
      </vt:variant>
      <vt:variant>
        <vt:i4>6</vt:i4>
      </vt:variant>
      <vt:variant>
        <vt:i4>0</vt:i4>
      </vt:variant>
      <vt:variant>
        <vt:i4>5</vt:i4>
      </vt:variant>
      <vt:variant>
        <vt:lpwstr>http://www.lntinfotech.com/</vt:lpwstr>
      </vt:variant>
      <vt:variant>
        <vt:lpwstr/>
      </vt:variant>
      <vt:variant>
        <vt:i4>393292</vt:i4>
      </vt:variant>
      <vt:variant>
        <vt:i4>3</vt:i4>
      </vt:variant>
      <vt:variant>
        <vt:i4>0</vt:i4>
      </vt:variant>
      <vt:variant>
        <vt:i4>5</vt:i4>
      </vt:variant>
      <vt:variant>
        <vt:lpwstr>http://www.equilibria.vg/ecolors.html</vt:lpwstr>
      </vt:variant>
      <vt:variant>
        <vt:lpwstr/>
      </vt:variant>
      <vt:variant>
        <vt:i4>1179769</vt:i4>
      </vt:variant>
      <vt:variant>
        <vt:i4>0</vt:i4>
      </vt:variant>
      <vt:variant>
        <vt:i4>0</vt:i4>
      </vt:variant>
      <vt:variant>
        <vt:i4>5</vt:i4>
      </vt:variant>
      <vt:variant>
        <vt:lpwstr>mailto:rahul.2111@gmail.com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Bhansali</dc:title>
  <dc:creator>Rahul Bhansali</dc:creator>
  <cp:lastModifiedBy>Bhansali, Rahul</cp:lastModifiedBy>
  <cp:revision>16</cp:revision>
  <cp:lastPrinted>2018-05-16T21:25:00Z</cp:lastPrinted>
  <dcterms:created xsi:type="dcterms:W3CDTF">2018-04-02T21:36:00Z</dcterms:created>
  <dcterms:modified xsi:type="dcterms:W3CDTF">2018-05-16T21:36:00Z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0x010100CC50FC31C698B349A7BAA84ECC58F168</vt:lpwstr>
  </property>
</Properties>
</file>